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8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B089" w14:textId="00C3C7DE" w:rsidR="00611A19" w:rsidRDefault="00DA6444">
      <w:r>
        <w:t>Burbuja</w:t>
      </w:r>
      <w:r w:rsidR="009C06AD">
        <w:t xml:space="preserve"> (nVeces=10, ordenado), inverso y aleatorio = 1</w:t>
      </w:r>
    </w:p>
    <w:p w14:paraId="5D0B80A9" w14:textId="77777777" w:rsidR="00DA6444" w:rsidRDefault="00DA6444"/>
    <w:p w14:paraId="1D53CE34" w14:textId="3E9E8D07" w:rsidR="00DA6444" w:rsidRPr="00BF0630" w:rsidRDefault="00DA6444">
      <w:r w:rsidRPr="00BF0630">
        <w:t>Inserción</w:t>
      </w:r>
      <w:r w:rsidR="009704DC" w:rsidRPr="00BF0630">
        <w:t xml:space="preserve"> (nVeces=10^</w:t>
      </w:r>
      <w:r w:rsidR="00C41FF8">
        <w:t>5</w:t>
      </w:r>
      <w:r w:rsidR="009704DC" w:rsidRPr="00BF0630">
        <w:t>, ordenado), inverso y aleatorio = 1</w:t>
      </w:r>
    </w:p>
    <w:tbl>
      <w:tblPr>
        <w:tblStyle w:val="Tablaconcuadrcula"/>
        <w:tblpPr w:leftFromText="141" w:rightFromText="141" w:vertAnchor="page" w:horzAnchor="margin" w:tblpY="537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A6444" w14:paraId="61966462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331A6F91" w14:textId="77777777" w:rsidR="00DA6444" w:rsidRDefault="00DA6444" w:rsidP="00DA6444">
            <w:pPr>
              <w:jc w:val="center"/>
            </w:pPr>
            <w:r>
              <w:t>n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1836DCE1" w14:textId="77777777" w:rsidR="00DA6444" w:rsidRDefault="00DA6444" w:rsidP="00DA6444">
            <w:pPr>
              <w:jc w:val="center"/>
            </w:pPr>
            <w:r>
              <w:t>T(ms) ordenado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0BC456FE" w14:textId="77777777" w:rsidR="00DA6444" w:rsidRDefault="00DA6444" w:rsidP="00DA6444">
            <w:pPr>
              <w:jc w:val="center"/>
            </w:pPr>
            <w:r>
              <w:t>T(ms) inverso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064A0B0B" w14:textId="77777777" w:rsidR="00DA6444" w:rsidRDefault="00DA6444" w:rsidP="00DA6444">
            <w:pPr>
              <w:jc w:val="center"/>
            </w:pPr>
            <w:r>
              <w:t>T(ms) aleatorio</w:t>
            </w:r>
          </w:p>
        </w:tc>
      </w:tr>
      <w:tr w:rsidR="00DA6444" w14:paraId="71464725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6195F710" w14:textId="77777777" w:rsidR="00DA6444" w:rsidRDefault="00DA6444" w:rsidP="00DA6444">
            <w:pPr>
              <w:jc w:val="center"/>
            </w:pPr>
            <w:r>
              <w:t>10 000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51341D7E" w14:textId="06C011DF" w:rsidR="00DA6444" w:rsidRDefault="00372EC6" w:rsidP="00DA6444">
            <w:pPr>
              <w:jc w:val="center"/>
            </w:pPr>
            <w:r>
              <w:t>0,00379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575C4E34" w14:textId="77777777" w:rsidR="00DA6444" w:rsidRDefault="001C1329" w:rsidP="00DA6444">
            <w:pPr>
              <w:jc w:val="center"/>
            </w:pPr>
            <w:r>
              <w:t>69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0B30FC28" w14:textId="77777777" w:rsidR="00DA6444" w:rsidRDefault="001C1329" w:rsidP="00DA6444">
            <w:pPr>
              <w:jc w:val="center"/>
            </w:pPr>
            <w:r>
              <w:t>39</w:t>
            </w:r>
          </w:p>
        </w:tc>
      </w:tr>
      <w:tr w:rsidR="00DA6444" w14:paraId="790A772E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3024549F" w14:textId="77777777" w:rsidR="00DA6444" w:rsidRDefault="00DA6444" w:rsidP="00DA6444">
            <w:pPr>
              <w:jc w:val="center"/>
            </w:pPr>
            <w:r>
              <w:t>20 000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7CCF2D1A" w14:textId="3F61A730" w:rsidR="00DA6444" w:rsidRDefault="00372EC6" w:rsidP="00DA6444">
            <w:pPr>
              <w:jc w:val="center"/>
            </w:pPr>
            <w:r>
              <w:t>0,00702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33023A61" w14:textId="77777777" w:rsidR="00DA6444" w:rsidRDefault="001C1329" w:rsidP="00DA6444">
            <w:pPr>
              <w:jc w:val="center"/>
            </w:pPr>
            <w:r>
              <w:t>311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77865F7F" w14:textId="77777777" w:rsidR="00DA6444" w:rsidRDefault="001C1329" w:rsidP="00DA6444">
            <w:pPr>
              <w:jc w:val="center"/>
            </w:pPr>
            <w:r>
              <w:t>141</w:t>
            </w:r>
          </w:p>
        </w:tc>
      </w:tr>
      <w:tr w:rsidR="00DA6444" w14:paraId="73B44965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218B1D38" w14:textId="77777777" w:rsidR="00DA6444" w:rsidRDefault="00DA6444" w:rsidP="00DA6444">
            <w:pPr>
              <w:jc w:val="center"/>
            </w:pPr>
            <w:r>
              <w:t>40 000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70ECAA68" w14:textId="6C8AB30A" w:rsidR="00DA6444" w:rsidRDefault="00372EC6" w:rsidP="00DA6444">
            <w:pPr>
              <w:jc w:val="center"/>
            </w:pPr>
            <w:r>
              <w:t>0,01445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42525968" w14:textId="77777777" w:rsidR="00DA6444" w:rsidRDefault="001C1329" w:rsidP="00DA6444">
            <w:pPr>
              <w:jc w:val="center"/>
            </w:pPr>
            <w:r>
              <w:t>263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6C3CCDE9" w14:textId="77777777" w:rsidR="00DA6444" w:rsidRDefault="001C1329" w:rsidP="00DA6444">
            <w:pPr>
              <w:jc w:val="center"/>
            </w:pPr>
            <w:r>
              <w:t>134</w:t>
            </w:r>
          </w:p>
        </w:tc>
      </w:tr>
      <w:tr w:rsidR="00DA6444" w14:paraId="26B97DDE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66709B4E" w14:textId="77777777" w:rsidR="00DA6444" w:rsidRDefault="00DA6444" w:rsidP="00DA6444">
            <w:pPr>
              <w:jc w:val="center"/>
            </w:pPr>
            <w:r>
              <w:t>80 000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0902E3AB" w14:textId="78920524" w:rsidR="00DA6444" w:rsidRDefault="00372EC6" w:rsidP="00DA6444">
            <w:pPr>
              <w:jc w:val="center"/>
            </w:pPr>
            <w:r>
              <w:t>0,02825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4EE4D2EA" w14:textId="77777777" w:rsidR="00DA6444" w:rsidRDefault="001C1329" w:rsidP="00DA6444">
            <w:pPr>
              <w:jc w:val="center"/>
            </w:pPr>
            <w:r>
              <w:t>1557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3B7C32E6" w14:textId="77777777" w:rsidR="00DA6444" w:rsidRDefault="001C1329" w:rsidP="00DA6444">
            <w:pPr>
              <w:jc w:val="center"/>
            </w:pPr>
            <w:r>
              <w:t>759</w:t>
            </w:r>
          </w:p>
        </w:tc>
      </w:tr>
      <w:tr w:rsidR="00DA6444" w14:paraId="4688DD4B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351E7F19" w14:textId="77777777" w:rsidR="00DA6444" w:rsidRDefault="00DA6444" w:rsidP="00DA6444">
            <w:pPr>
              <w:jc w:val="center"/>
            </w:pPr>
            <w:r>
              <w:t>160 000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6DFEA690" w14:textId="3F83DCE7" w:rsidR="00DA6444" w:rsidRDefault="00372EC6" w:rsidP="00DA6444">
            <w:pPr>
              <w:jc w:val="center"/>
            </w:pPr>
            <w:r>
              <w:t>0,05637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5D48E343" w14:textId="77777777" w:rsidR="00DA6444" w:rsidRDefault="001C1329" w:rsidP="00DA6444">
            <w:pPr>
              <w:jc w:val="center"/>
            </w:pPr>
            <w:r>
              <w:t>5845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0437268" w14:textId="77777777" w:rsidR="00DA6444" w:rsidRDefault="001C1329" w:rsidP="00DA6444">
            <w:pPr>
              <w:jc w:val="center"/>
            </w:pPr>
            <w:r>
              <w:t>2733</w:t>
            </w:r>
          </w:p>
        </w:tc>
      </w:tr>
      <w:tr w:rsidR="00DA6444" w14:paraId="4E82FF9E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0B9E541A" w14:textId="77777777" w:rsidR="00DA6444" w:rsidRDefault="00DA6444" w:rsidP="00DA6444">
            <w:pPr>
              <w:jc w:val="center"/>
            </w:pPr>
            <w:r>
              <w:t>320 000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540D125B" w14:textId="4B00B193" w:rsidR="00DA6444" w:rsidRDefault="00372EC6" w:rsidP="00DA6444">
            <w:pPr>
              <w:jc w:val="center"/>
            </w:pPr>
            <w:r>
              <w:t>0,11638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14860DA5" w14:textId="77777777" w:rsidR="00DA6444" w:rsidRDefault="001C1329" w:rsidP="00DA6444">
            <w:pPr>
              <w:jc w:val="center"/>
            </w:pPr>
            <w:r>
              <w:t>21907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75C62B96" w14:textId="77777777" w:rsidR="00DA6444" w:rsidRDefault="001C1329" w:rsidP="00DA6444">
            <w:pPr>
              <w:jc w:val="center"/>
            </w:pPr>
            <w:r>
              <w:t>10738</w:t>
            </w:r>
          </w:p>
        </w:tc>
      </w:tr>
      <w:tr w:rsidR="00DA6444" w14:paraId="183371BA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1295406B" w14:textId="77777777" w:rsidR="00DA6444" w:rsidRDefault="00DA6444" w:rsidP="00DA6444">
            <w:pPr>
              <w:jc w:val="center"/>
            </w:pPr>
            <w:r>
              <w:t>640 000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02D5118E" w14:textId="05F3A122" w:rsidR="00DA6444" w:rsidRDefault="00372EC6" w:rsidP="00DA6444">
            <w:pPr>
              <w:jc w:val="center"/>
            </w:pPr>
            <w:r>
              <w:t>0,23772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430F2F68" w14:textId="77777777" w:rsidR="00DA6444" w:rsidRDefault="001C1329" w:rsidP="00DA6444">
            <w:pPr>
              <w:jc w:val="center"/>
            </w:pPr>
            <w:r>
              <w:t>96419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389A72D0" w14:textId="77777777" w:rsidR="00DA6444" w:rsidRDefault="001C1329" w:rsidP="00DA6444">
            <w:pPr>
              <w:jc w:val="center"/>
            </w:pPr>
            <w:r>
              <w:t>42094</w:t>
            </w:r>
          </w:p>
        </w:tc>
      </w:tr>
      <w:tr w:rsidR="00DA6444" w14:paraId="2E2DD576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089EB016" w14:textId="77777777" w:rsidR="00DA6444" w:rsidRDefault="00DA6444" w:rsidP="00DA6444">
            <w:pPr>
              <w:jc w:val="center"/>
            </w:pPr>
            <w:r>
              <w:t>1 280 000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4AD5E25B" w14:textId="2839D97B" w:rsidR="00DA6444" w:rsidRDefault="00372EC6" w:rsidP="00DA6444">
            <w:pPr>
              <w:jc w:val="center"/>
            </w:pPr>
            <w:r>
              <w:t>0,5917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0A5996E7" w14:textId="77777777" w:rsidR="00DA6444" w:rsidRDefault="001C1329" w:rsidP="00DA6444">
            <w:pPr>
              <w:jc w:val="center"/>
            </w:pPr>
            <w:r>
              <w:t>372840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9FEC73A" w14:textId="77777777" w:rsidR="00DA6444" w:rsidRDefault="009C06AD" w:rsidP="00DA6444">
            <w:pPr>
              <w:jc w:val="center"/>
            </w:pPr>
            <w:r w:rsidRPr="009C06AD">
              <w:rPr>
                <w:rFonts w:ascii="Consolas" w:hAnsi="Consolas" w:cs="Consolas"/>
                <w:sz w:val="24"/>
                <w:szCs w:val="24"/>
              </w:rPr>
              <w:t>175309</w:t>
            </w:r>
          </w:p>
        </w:tc>
      </w:tr>
    </w:tbl>
    <w:tbl>
      <w:tblPr>
        <w:tblStyle w:val="Tablaconcuadrcula"/>
        <w:tblpPr w:leftFromText="141" w:rightFromText="141" w:vertAnchor="page" w:horzAnchor="margin" w:tblpY="1747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A6444" w14:paraId="21E04804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2F62DE18" w14:textId="77777777" w:rsidR="00DA6444" w:rsidRDefault="00DA6444" w:rsidP="00C0078D">
            <w:pPr>
              <w:jc w:val="center"/>
            </w:pPr>
            <w:r>
              <w:t>n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7EEF0A78" w14:textId="77777777" w:rsidR="00DA6444" w:rsidRDefault="00DA6444" w:rsidP="00C0078D">
            <w:pPr>
              <w:jc w:val="center"/>
            </w:pPr>
            <w:r>
              <w:t>T(ms) ordenado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33718FEF" w14:textId="77777777" w:rsidR="00DA6444" w:rsidRDefault="00DA6444" w:rsidP="00C0078D">
            <w:pPr>
              <w:jc w:val="center"/>
            </w:pPr>
            <w:r>
              <w:t>T(ms) inverso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6ABA4DC" w14:textId="77777777" w:rsidR="00DA6444" w:rsidRDefault="00DA6444" w:rsidP="00C0078D">
            <w:pPr>
              <w:jc w:val="center"/>
            </w:pPr>
            <w:r>
              <w:t>T(ms) aleatorio</w:t>
            </w:r>
          </w:p>
        </w:tc>
      </w:tr>
      <w:tr w:rsidR="00DA6444" w14:paraId="6BC99CAC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34378EDB" w14:textId="77777777" w:rsidR="00DA6444" w:rsidRDefault="00DA6444" w:rsidP="00C0078D">
            <w:pPr>
              <w:jc w:val="center"/>
            </w:pPr>
            <w:r>
              <w:t>10 000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52703363" w14:textId="72BA79E5" w:rsidR="00DA6444" w:rsidRDefault="00472067" w:rsidP="00C0078D">
            <w:pPr>
              <w:jc w:val="center"/>
            </w:pPr>
            <w:r>
              <w:t>19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35702FE9" w14:textId="77777777" w:rsidR="00DA6444" w:rsidRDefault="00472067" w:rsidP="00C0078D">
            <w:pPr>
              <w:jc w:val="center"/>
            </w:pPr>
            <w:r>
              <w:t>66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BEADA68" w14:textId="77777777" w:rsidR="00DA6444" w:rsidRDefault="00776C44" w:rsidP="00C0078D">
            <w:pPr>
              <w:jc w:val="center"/>
            </w:pPr>
            <w:r>
              <w:t>129</w:t>
            </w:r>
          </w:p>
        </w:tc>
      </w:tr>
      <w:tr w:rsidR="00DA6444" w14:paraId="486C1961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308C6AF8" w14:textId="77777777" w:rsidR="00DA6444" w:rsidRDefault="00DA6444" w:rsidP="00C0078D">
            <w:pPr>
              <w:jc w:val="center"/>
            </w:pPr>
            <w:r>
              <w:t>20 000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15F088EF" w14:textId="76E33349" w:rsidR="00DA6444" w:rsidRDefault="00472067" w:rsidP="00C0078D">
            <w:pPr>
              <w:jc w:val="center"/>
            </w:pPr>
            <w:r>
              <w:t>69</w:t>
            </w:r>
            <w:r w:rsidR="00372EC6">
              <w:t>,</w:t>
            </w:r>
            <w:r>
              <w:t>9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47C1EE53" w14:textId="77777777" w:rsidR="00DA6444" w:rsidRDefault="00472067" w:rsidP="00C0078D">
            <w:pPr>
              <w:jc w:val="center"/>
            </w:pPr>
            <w:r>
              <w:t>234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75E0B426" w14:textId="77777777" w:rsidR="00DA6444" w:rsidRDefault="00776C44" w:rsidP="00C0078D">
            <w:pPr>
              <w:jc w:val="center"/>
            </w:pPr>
            <w:r>
              <w:t>527</w:t>
            </w:r>
          </w:p>
        </w:tc>
      </w:tr>
      <w:tr w:rsidR="00DA6444" w14:paraId="5778636D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76167693" w14:textId="77777777" w:rsidR="00DA6444" w:rsidRDefault="00DA6444" w:rsidP="00C0078D">
            <w:pPr>
              <w:jc w:val="center"/>
            </w:pPr>
            <w:r>
              <w:t>40 000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56CFEB86" w14:textId="05336358" w:rsidR="00DA6444" w:rsidRDefault="00472067" w:rsidP="00C0078D">
            <w:pPr>
              <w:jc w:val="center"/>
            </w:pPr>
            <w:r>
              <w:t>278</w:t>
            </w:r>
            <w:r w:rsidR="00372EC6">
              <w:t>,</w:t>
            </w:r>
            <w:r>
              <w:t>1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018B52EB" w14:textId="77777777" w:rsidR="00DA6444" w:rsidRDefault="00472067" w:rsidP="00C0078D">
            <w:pPr>
              <w:jc w:val="center"/>
            </w:pPr>
            <w:r>
              <w:t>1094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8F8AFAD" w14:textId="77777777" w:rsidR="00DA6444" w:rsidRDefault="00776C44" w:rsidP="00C0078D">
            <w:pPr>
              <w:jc w:val="center"/>
            </w:pPr>
            <w:r>
              <w:t>2428</w:t>
            </w:r>
          </w:p>
        </w:tc>
      </w:tr>
      <w:tr w:rsidR="00DA6444" w14:paraId="1952EE3D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408B4143" w14:textId="77777777" w:rsidR="00DA6444" w:rsidRDefault="00DA6444" w:rsidP="00C0078D">
            <w:pPr>
              <w:jc w:val="center"/>
            </w:pPr>
            <w:r>
              <w:t>80 000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39537A10" w14:textId="1F76E922" w:rsidR="00DA6444" w:rsidRDefault="00472067" w:rsidP="00C0078D">
            <w:pPr>
              <w:jc w:val="center"/>
            </w:pPr>
            <w:r>
              <w:t>1301</w:t>
            </w:r>
            <w:r w:rsidR="00372EC6">
              <w:t>,</w:t>
            </w:r>
            <w:r>
              <w:t>1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527E7FAB" w14:textId="77777777" w:rsidR="00DA6444" w:rsidRDefault="00472067" w:rsidP="00C0078D">
            <w:pPr>
              <w:jc w:val="center"/>
            </w:pPr>
            <w:r>
              <w:t>5017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9F4A460" w14:textId="77777777" w:rsidR="00DA6444" w:rsidRDefault="00776C44" w:rsidP="00C0078D">
            <w:pPr>
              <w:jc w:val="center"/>
            </w:pPr>
            <w:r>
              <w:t>10705</w:t>
            </w:r>
          </w:p>
        </w:tc>
      </w:tr>
      <w:tr w:rsidR="00DA6444" w14:paraId="61128B8F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1D8A5B33" w14:textId="77777777" w:rsidR="00DA6444" w:rsidRDefault="00DA6444" w:rsidP="00C0078D">
            <w:pPr>
              <w:jc w:val="center"/>
            </w:pPr>
            <w:r>
              <w:t>160 000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5FD9807A" w14:textId="2FDA7FBD" w:rsidR="00DA6444" w:rsidRDefault="00472067" w:rsidP="00C0078D">
            <w:pPr>
              <w:jc w:val="center"/>
            </w:pPr>
            <w:r>
              <w:t>5457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3622B711" w14:textId="77777777" w:rsidR="00DA6444" w:rsidRDefault="00472067" w:rsidP="00C0078D">
            <w:pPr>
              <w:jc w:val="center"/>
            </w:pPr>
            <w:r>
              <w:t>18742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6CD5CC7B" w14:textId="77777777" w:rsidR="00DA6444" w:rsidRDefault="00776C44" w:rsidP="00C0078D">
            <w:pPr>
              <w:jc w:val="center"/>
            </w:pPr>
            <w:r>
              <w:t>47783</w:t>
            </w:r>
          </w:p>
        </w:tc>
      </w:tr>
      <w:tr w:rsidR="00DA6444" w14:paraId="6E679750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1F80D6FA" w14:textId="77777777" w:rsidR="00DA6444" w:rsidRDefault="00DA6444" w:rsidP="00C0078D">
            <w:pPr>
              <w:jc w:val="center"/>
            </w:pPr>
            <w:r>
              <w:t>320 000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2CC3E91F" w14:textId="6C634CF3" w:rsidR="00DA6444" w:rsidRDefault="00E321B5" w:rsidP="00C0078D">
            <w:pPr>
              <w:jc w:val="center"/>
            </w:pPr>
            <w:r>
              <w:t>21785</w:t>
            </w:r>
            <w:r w:rsidR="00372EC6">
              <w:t>,</w:t>
            </w:r>
            <w:r>
              <w:t>9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72D31BDB" w14:textId="77777777" w:rsidR="00DA6444" w:rsidRDefault="00472067" w:rsidP="00C0078D">
            <w:pPr>
              <w:jc w:val="center"/>
            </w:pPr>
            <w:r>
              <w:t>73829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7E09958" w14:textId="77777777" w:rsidR="00DA6444" w:rsidRDefault="00776C44" w:rsidP="00C0078D">
            <w:pPr>
              <w:jc w:val="center"/>
            </w:pPr>
            <w:r>
              <w:t>188943</w:t>
            </w:r>
          </w:p>
        </w:tc>
      </w:tr>
      <w:tr w:rsidR="00DA6444" w14:paraId="6A483C24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1724C9CE" w14:textId="77777777" w:rsidR="00DA6444" w:rsidRDefault="00DA6444" w:rsidP="00C0078D">
            <w:pPr>
              <w:jc w:val="center"/>
            </w:pPr>
            <w:r>
              <w:t>640 000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795EB37B" w14:textId="388BF792" w:rsidR="00DA6444" w:rsidRDefault="00E321B5" w:rsidP="00C0078D">
            <w:pPr>
              <w:jc w:val="center"/>
            </w:pPr>
            <w:r>
              <w:t>84747</w:t>
            </w:r>
            <w:r w:rsidR="00372EC6">
              <w:t>,</w:t>
            </w:r>
            <w:r>
              <w:t>1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4118791C" w14:textId="77777777" w:rsidR="00DA6444" w:rsidRDefault="00472067" w:rsidP="00C0078D">
            <w:pPr>
              <w:jc w:val="center"/>
            </w:pPr>
            <w:r>
              <w:t>290886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62EAF1B9" w14:textId="77777777" w:rsidR="00DA6444" w:rsidRDefault="000B7B43" w:rsidP="00C0078D">
            <w:pPr>
              <w:jc w:val="center"/>
            </w:pPr>
            <w:r>
              <w:t>719872</w:t>
            </w:r>
          </w:p>
        </w:tc>
      </w:tr>
      <w:tr w:rsidR="00DA6444" w14:paraId="1B9E7208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70382D88" w14:textId="77777777" w:rsidR="00DA6444" w:rsidRDefault="00DA6444" w:rsidP="00C0078D">
            <w:pPr>
              <w:jc w:val="center"/>
            </w:pPr>
            <w:r>
              <w:t>1 280 000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3637AF4C" w14:textId="6CA56817" w:rsidR="00DA6444" w:rsidRDefault="00E321B5" w:rsidP="00C0078D">
            <w:pPr>
              <w:jc w:val="center"/>
            </w:pPr>
            <w:r>
              <w:t>332208</w:t>
            </w:r>
            <w:r w:rsidR="00372EC6">
              <w:t>,</w:t>
            </w:r>
            <w:r>
              <w:t>8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114CB7E0" w14:textId="77777777" w:rsidR="00DA6444" w:rsidRDefault="00472067" w:rsidP="00C0078D">
            <w:pPr>
              <w:jc w:val="center"/>
            </w:pPr>
            <w:r>
              <w:t>1157727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736C7DE" w14:textId="77777777" w:rsidR="00DA6444" w:rsidRDefault="000B7B43" w:rsidP="00C0078D">
            <w:pPr>
              <w:jc w:val="center"/>
            </w:pPr>
            <w:r>
              <w:t>2879491</w:t>
            </w:r>
          </w:p>
        </w:tc>
      </w:tr>
    </w:tbl>
    <w:tbl>
      <w:tblPr>
        <w:tblStyle w:val="Tablaconcuadrcula"/>
        <w:tblpPr w:leftFromText="141" w:rightFromText="141" w:vertAnchor="page" w:horzAnchor="margin" w:tblpY="900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A6444" w14:paraId="71FB350F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28896357" w14:textId="77777777" w:rsidR="00DA6444" w:rsidRDefault="00DA6444" w:rsidP="00DA6444">
            <w:pPr>
              <w:jc w:val="center"/>
            </w:pPr>
            <w:r>
              <w:t>n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39B4D08E" w14:textId="77777777" w:rsidR="00DA6444" w:rsidRDefault="00DA6444" w:rsidP="00DA6444">
            <w:pPr>
              <w:jc w:val="center"/>
            </w:pPr>
            <w:r>
              <w:t>T(ms) ordenado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68B1AA28" w14:textId="77777777" w:rsidR="00DA6444" w:rsidRDefault="00DA6444" w:rsidP="00DA6444">
            <w:pPr>
              <w:jc w:val="center"/>
            </w:pPr>
            <w:r>
              <w:t>T(ms) inverso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02D9A0D1" w14:textId="77777777" w:rsidR="00DA6444" w:rsidRDefault="00DA6444" w:rsidP="00DA6444">
            <w:pPr>
              <w:jc w:val="center"/>
            </w:pPr>
            <w:r>
              <w:t>T(ms) aleatorio</w:t>
            </w:r>
          </w:p>
        </w:tc>
      </w:tr>
      <w:tr w:rsidR="00DA6444" w14:paraId="7558070D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4D2F7710" w14:textId="77777777" w:rsidR="00DA6444" w:rsidRDefault="00DA6444" w:rsidP="00DA6444">
            <w:pPr>
              <w:jc w:val="center"/>
            </w:pPr>
            <w:r>
              <w:t>10 000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30F77FE6" w14:textId="231F3ACF" w:rsidR="00DA6444" w:rsidRDefault="00A64870" w:rsidP="00DA6444">
            <w:pPr>
              <w:jc w:val="center"/>
            </w:pPr>
            <w:r>
              <w:t>11</w:t>
            </w:r>
            <w:r w:rsidR="00C41FF8">
              <w:t>,</w:t>
            </w:r>
            <w:r>
              <w:t>1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21F2614A" w14:textId="77777777" w:rsidR="00DA6444" w:rsidRDefault="00A64870" w:rsidP="00DA6444">
            <w:pPr>
              <w:jc w:val="center"/>
            </w:pPr>
            <w:r>
              <w:t>44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6A8B1957" w14:textId="77777777" w:rsidR="00DA6444" w:rsidRDefault="001D0DD7" w:rsidP="00DA6444">
            <w:pPr>
              <w:jc w:val="center"/>
            </w:pPr>
            <w:r>
              <w:t>59</w:t>
            </w:r>
          </w:p>
        </w:tc>
      </w:tr>
      <w:tr w:rsidR="00DA6444" w14:paraId="12EE011F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4D1385DE" w14:textId="77777777" w:rsidR="00DA6444" w:rsidRDefault="00DA6444" w:rsidP="00DA6444">
            <w:pPr>
              <w:jc w:val="center"/>
            </w:pPr>
            <w:r>
              <w:t>20 000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01037124" w14:textId="001FD82B" w:rsidR="00DA6444" w:rsidRDefault="00A64870" w:rsidP="00DA6444">
            <w:pPr>
              <w:jc w:val="center"/>
            </w:pPr>
            <w:r>
              <w:t>48</w:t>
            </w:r>
            <w:r w:rsidR="00C41FF8">
              <w:t>,</w:t>
            </w:r>
            <w:r>
              <w:t>0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7C181D3C" w14:textId="77777777" w:rsidR="00DA6444" w:rsidRDefault="00A64870" w:rsidP="00DA6444">
            <w:pPr>
              <w:jc w:val="center"/>
            </w:pPr>
            <w:r>
              <w:t>168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426789D" w14:textId="77777777" w:rsidR="00DA6444" w:rsidRDefault="001D0DD7" w:rsidP="00DA6444">
            <w:pPr>
              <w:jc w:val="center"/>
            </w:pPr>
            <w:r>
              <w:t>177</w:t>
            </w:r>
          </w:p>
        </w:tc>
      </w:tr>
      <w:tr w:rsidR="00DA6444" w14:paraId="4AA09C16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4FADACD2" w14:textId="77777777" w:rsidR="00DA6444" w:rsidRDefault="00DA6444" w:rsidP="00DA6444">
            <w:pPr>
              <w:jc w:val="center"/>
            </w:pPr>
            <w:r>
              <w:t>40 000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54CBD4B9" w14:textId="60B4893D" w:rsidR="00DA6444" w:rsidRDefault="00A64870" w:rsidP="00DA6444">
            <w:pPr>
              <w:jc w:val="center"/>
            </w:pPr>
            <w:r>
              <w:t>209</w:t>
            </w:r>
            <w:r w:rsidR="00C41FF8">
              <w:t>,</w:t>
            </w:r>
            <w:r>
              <w:t>9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2AAC8E48" w14:textId="77777777" w:rsidR="00DA6444" w:rsidRDefault="00A64870" w:rsidP="00DA6444">
            <w:pPr>
              <w:jc w:val="center"/>
            </w:pPr>
            <w:r>
              <w:t>674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38DB282A" w14:textId="77777777" w:rsidR="00DA6444" w:rsidRDefault="001D0DD7" w:rsidP="00DA6444">
            <w:pPr>
              <w:jc w:val="center"/>
            </w:pPr>
            <w:r>
              <w:t>481</w:t>
            </w:r>
          </w:p>
        </w:tc>
      </w:tr>
      <w:tr w:rsidR="00DA6444" w14:paraId="408B3D63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0E90E71D" w14:textId="77777777" w:rsidR="00DA6444" w:rsidRDefault="00DA6444" w:rsidP="00DA6444">
            <w:pPr>
              <w:jc w:val="center"/>
            </w:pPr>
            <w:r>
              <w:t>80 000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67FF0552" w14:textId="0901DC08" w:rsidR="00DA6444" w:rsidRDefault="00A64870" w:rsidP="00DA6444">
            <w:pPr>
              <w:jc w:val="center"/>
            </w:pPr>
            <w:r>
              <w:t>939</w:t>
            </w:r>
            <w:r w:rsidR="00C41FF8">
              <w:t>,</w:t>
            </w:r>
            <w:r>
              <w:t>4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3D7C0710" w14:textId="77777777" w:rsidR="00DA6444" w:rsidRDefault="00A64870" w:rsidP="00DA6444">
            <w:pPr>
              <w:jc w:val="center"/>
            </w:pPr>
            <w:r>
              <w:t>2408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A27B658" w14:textId="77777777" w:rsidR="00DA6444" w:rsidRDefault="001D0DD7" w:rsidP="00DA6444">
            <w:pPr>
              <w:jc w:val="center"/>
            </w:pPr>
            <w:r>
              <w:t>2497</w:t>
            </w:r>
          </w:p>
        </w:tc>
      </w:tr>
      <w:tr w:rsidR="00DA6444" w14:paraId="602918B2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38BEDCA0" w14:textId="77777777" w:rsidR="00DA6444" w:rsidRDefault="00DA6444" w:rsidP="00DA6444">
            <w:pPr>
              <w:jc w:val="center"/>
            </w:pPr>
            <w:r>
              <w:t>160 000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0D22C1EA" w14:textId="2762CBDD" w:rsidR="00DA6444" w:rsidRDefault="00A64870" w:rsidP="00DA6444">
            <w:pPr>
              <w:jc w:val="center"/>
            </w:pPr>
            <w:r>
              <w:t>3893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0975F50B" w14:textId="77777777" w:rsidR="00DA6444" w:rsidRDefault="00A64870" w:rsidP="00DA6444">
            <w:pPr>
              <w:jc w:val="center"/>
            </w:pPr>
            <w:r>
              <w:t>9654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0D4661F8" w14:textId="77777777" w:rsidR="00DA6444" w:rsidRDefault="001D0DD7" w:rsidP="00DA6444">
            <w:pPr>
              <w:jc w:val="center"/>
            </w:pPr>
            <w:r>
              <w:t>9871</w:t>
            </w:r>
          </w:p>
        </w:tc>
      </w:tr>
      <w:tr w:rsidR="00DA6444" w14:paraId="222C3D83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23A547F2" w14:textId="77777777" w:rsidR="00DA6444" w:rsidRDefault="00DA6444" w:rsidP="00DA6444">
            <w:pPr>
              <w:jc w:val="center"/>
            </w:pPr>
            <w:r>
              <w:t>320 000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16C5DC3E" w14:textId="1433B687" w:rsidR="00DA6444" w:rsidRDefault="00A64870" w:rsidP="00DA6444">
            <w:pPr>
              <w:jc w:val="center"/>
            </w:pPr>
            <w:r>
              <w:t>15961</w:t>
            </w:r>
            <w:r w:rsidR="00C41FF8">
              <w:t>,</w:t>
            </w:r>
            <w:r>
              <w:t>3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3F9EFB62" w14:textId="77777777" w:rsidR="00DA6444" w:rsidRDefault="00A64870" w:rsidP="00DA6444">
            <w:pPr>
              <w:jc w:val="center"/>
            </w:pPr>
            <w:r>
              <w:t>37757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11EB5AB" w14:textId="77777777" w:rsidR="00DA6444" w:rsidRDefault="001D0DD7" w:rsidP="00DA6444">
            <w:pPr>
              <w:jc w:val="center"/>
            </w:pPr>
            <w:r>
              <w:t>39901</w:t>
            </w:r>
          </w:p>
        </w:tc>
      </w:tr>
      <w:tr w:rsidR="00DA6444" w14:paraId="22641591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16407CA5" w14:textId="77777777" w:rsidR="00DA6444" w:rsidRDefault="00DA6444" w:rsidP="00DA6444">
            <w:pPr>
              <w:jc w:val="center"/>
            </w:pPr>
            <w:r>
              <w:t>640 000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42FA864E" w14:textId="1EEE1955" w:rsidR="00DA6444" w:rsidRDefault="00A64870" w:rsidP="00DA6444">
            <w:pPr>
              <w:jc w:val="center"/>
            </w:pPr>
            <w:r>
              <w:t>62089</w:t>
            </w:r>
            <w:r w:rsidR="00C41FF8">
              <w:t>,</w:t>
            </w:r>
            <w:r>
              <w:t>4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1FFF394D" w14:textId="77777777" w:rsidR="00DA6444" w:rsidRDefault="00A64870" w:rsidP="00DA6444">
            <w:pPr>
              <w:jc w:val="center"/>
            </w:pPr>
            <w:r>
              <w:t>151491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D460615" w14:textId="77777777" w:rsidR="00DA6444" w:rsidRDefault="001D0DD7" w:rsidP="00DA6444">
            <w:pPr>
              <w:jc w:val="center"/>
            </w:pPr>
            <w:r>
              <w:t>151491</w:t>
            </w:r>
          </w:p>
        </w:tc>
      </w:tr>
      <w:tr w:rsidR="00DA6444" w14:paraId="4A2DA1BA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749C2F85" w14:textId="77777777" w:rsidR="00DA6444" w:rsidRDefault="00DA6444" w:rsidP="00DA6444">
            <w:pPr>
              <w:jc w:val="center"/>
            </w:pPr>
            <w:r>
              <w:t>1 280 000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26D7E4F9" w14:textId="2F4EA5E0" w:rsidR="00DA6444" w:rsidRDefault="00A64870" w:rsidP="00DA6444">
            <w:pPr>
              <w:jc w:val="center"/>
            </w:pPr>
            <w:r>
              <w:t>246494</w:t>
            </w:r>
            <w:r w:rsidR="00C41FF8">
              <w:t>,</w:t>
            </w:r>
            <w:r>
              <w:t>9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4377EE69" w14:textId="77777777" w:rsidR="00DA6444" w:rsidRDefault="001D0DD7" w:rsidP="00DA6444">
            <w:pPr>
              <w:jc w:val="center"/>
            </w:pPr>
            <w:r>
              <w:t>596874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6B0216B2" w14:textId="77777777" w:rsidR="00DA6444" w:rsidRPr="0010569A" w:rsidRDefault="001D0DD7" w:rsidP="00DA6444">
            <w:pPr>
              <w:jc w:val="center"/>
              <w:rPr>
                <w:u w:val="single"/>
              </w:rPr>
            </w:pPr>
            <w:r>
              <w:t>627239</w:t>
            </w:r>
          </w:p>
        </w:tc>
      </w:tr>
    </w:tbl>
    <w:p w14:paraId="53A2282C" w14:textId="77777777" w:rsidR="00DA6444" w:rsidRDefault="00DA6444"/>
    <w:p w14:paraId="0EEC0464" w14:textId="7492143C" w:rsidR="00DA6444" w:rsidRPr="00A01687" w:rsidRDefault="00DA6444">
      <w:r>
        <w:t>Selección</w:t>
      </w:r>
      <w:r w:rsidR="00472067">
        <w:t xml:space="preserve"> </w:t>
      </w:r>
      <w:r w:rsidR="009C06AD">
        <w:t>(nVeces=10, ordenado), inverso y aleatorio = 1</w:t>
      </w:r>
    </w:p>
    <w:p w14:paraId="3A65C9F1" w14:textId="6E00EB3B" w:rsidR="008764E1" w:rsidRDefault="008764E1"/>
    <w:p w14:paraId="344D179E" w14:textId="748B9F04" w:rsidR="008764E1" w:rsidRDefault="008764E1">
      <w:r>
        <w:t xml:space="preserve">QuickSort Mediana </w:t>
      </w:r>
      <w:r>
        <w:t>(</w:t>
      </w:r>
      <w:r w:rsidR="005169BD">
        <w:t>nVeces=10^3, ordenado),</w:t>
      </w:r>
      <w:r>
        <w:t xml:space="preserve"> inverso y aleatorio = 1</w:t>
      </w:r>
      <w:r>
        <w:t>)</w:t>
      </w:r>
    </w:p>
    <w:tbl>
      <w:tblPr>
        <w:tblStyle w:val="Tablaconcuadrcula"/>
        <w:tblpPr w:leftFromText="141" w:rightFromText="141" w:vertAnchor="page" w:horzAnchor="margin" w:tblpY="1240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764E1" w14:paraId="61C1F303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0BA8568F" w14:textId="77777777" w:rsidR="008764E1" w:rsidRDefault="008764E1" w:rsidP="008764E1">
            <w:pPr>
              <w:jc w:val="center"/>
            </w:pPr>
            <w:r>
              <w:t>n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540D7202" w14:textId="77777777" w:rsidR="008764E1" w:rsidRDefault="008764E1" w:rsidP="008764E1">
            <w:pPr>
              <w:jc w:val="center"/>
            </w:pPr>
            <w:r>
              <w:t>T(ms) ordenado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22DB8A33" w14:textId="77777777" w:rsidR="008764E1" w:rsidRDefault="008764E1" w:rsidP="008764E1">
            <w:pPr>
              <w:jc w:val="center"/>
            </w:pPr>
            <w:r>
              <w:t>T(ms) inverso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B518757" w14:textId="77777777" w:rsidR="008764E1" w:rsidRDefault="008764E1" w:rsidP="008764E1">
            <w:pPr>
              <w:jc w:val="center"/>
            </w:pPr>
            <w:r>
              <w:t>T(ms) aleatorio</w:t>
            </w:r>
          </w:p>
        </w:tc>
      </w:tr>
      <w:tr w:rsidR="008764E1" w14:paraId="0CDB5DD7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6894B532" w14:textId="5B9EA5ED" w:rsidR="008764E1" w:rsidRDefault="008764E1" w:rsidP="008764E1">
            <w:pPr>
              <w:jc w:val="center"/>
            </w:pPr>
            <w:r>
              <w:t>10</w:t>
            </w:r>
            <w:r w:rsidR="00BF0630">
              <w:t xml:space="preserve"> </w:t>
            </w:r>
            <w:r>
              <w:t>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2BF829B7" w14:textId="2776740C" w:rsidR="008764E1" w:rsidRPr="00C41FF8" w:rsidRDefault="00C41FF8" w:rsidP="00C41FF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0,144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6A651031" w14:textId="2DEC80FC" w:rsidR="008764E1" w:rsidRDefault="005169BD" w:rsidP="008764E1">
            <w:pPr>
              <w:jc w:val="center"/>
            </w:pPr>
            <w:r>
              <w:t>3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22B2947" w14:textId="0E4AE763" w:rsidR="008764E1" w:rsidRDefault="00BF0630" w:rsidP="008764E1">
            <w:pPr>
              <w:jc w:val="center"/>
            </w:pPr>
            <w:r>
              <w:t>2</w:t>
            </w:r>
          </w:p>
        </w:tc>
      </w:tr>
      <w:tr w:rsidR="008764E1" w14:paraId="737082F7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56ABBACD" w14:textId="705050BB" w:rsidR="008764E1" w:rsidRDefault="008764E1" w:rsidP="008764E1">
            <w:pPr>
              <w:jc w:val="center"/>
            </w:pPr>
            <w:r>
              <w:t>20</w:t>
            </w:r>
            <w:r w:rsidR="00BF0630">
              <w:t xml:space="preserve"> </w:t>
            </w:r>
            <w:r>
              <w:t>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152A1F12" w14:textId="6B5AC4CE" w:rsidR="008764E1" w:rsidRPr="00C41FF8" w:rsidRDefault="00C41FF8" w:rsidP="00C41FF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0,293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0BF6ABCA" w14:textId="2833F9B1" w:rsidR="008764E1" w:rsidRDefault="005169BD" w:rsidP="008764E1">
            <w:pPr>
              <w:jc w:val="center"/>
            </w:pPr>
            <w:r>
              <w:t>3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1292B58" w14:textId="697B5CF6" w:rsidR="008764E1" w:rsidRDefault="00BF0630" w:rsidP="008764E1">
            <w:pPr>
              <w:jc w:val="center"/>
            </w:pPr>
            <w:r>
              <w:t>4</w:t>
            </w:r>
          </w:p>
        </w:tc>
      </w:tr>
      <w:tr w:rsidR="008764E1" w14:paraId="75E4952A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3E5D402E" w14:textId="54361BC1" w:rsidR="008764E1" w:rsidRDefault="008764E1" w:rsidP="008764E1">
            <w:pPr>
              <w:jc w:val="center"/>
            </w:pPr>
            <w:r>
              <w:t>40</w:t>
            </w:r>
            <w:r w:rsidR="00BF0630">
              <w:t xml:space="preserve"> </w:t>
            </w:r>
            <w:r>
              <w:t>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1A7407B2" w14:textId="01EE67FA" w:rsidR="008764E1" w:rsidRDefault="00C41FF8" w:rsidP="008764E1">
            <w:pPr>
              <w:jc w:val="center"/>
            </w:pPr>
            <w:r>
              <w:t>0,</w:t>
            </w:r>
            <w:r w:rsidR="005169BD">
              <w:t>626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7057E91D" w14:textId="046F3858" w:rsidR="008764E1" w:rsidRDefault="005169BD" w:rsidP="008764E1">
            <w:pPr>
              <w:jc w:val="center"/>
            </w:pPr>
            <w:r>
              <w:t>3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7796F93D" w14:textId="693495F9" w:rsidR="008764E1" w:rsidRDefault="00BF0630" w:rsidP="008764E1">
            <w:pPr>
              <w:jc w:val="center"/>
            </w:pPr>
            <w:r>
              <w:t>3</w:t>
            </w:r>
          </w:p>
        </w:tc>
      </w:tr>
      <w:tr w:rsidR="008764E1" w14:paraId="7062C0E9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5D3B5DC6" w14:textId="3AD3A4D6" w:rsidR="008764E1" w:rsidRDefault="008764E1" w:rsidP="008764E1">
            <w:pPr>
              <w:jc w:val="center"/>
            </w:pPr>
            <w:r>
              <w:t>80</w:t>
            </w:r>
            <w:r w:rsidR="00BF0630">
              <w:t xml:space="preserve"> </w:t>
            </w:r>
            <w:r>
              <w:t>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498955F6" w14:textId="321789D5" w:rsidR="008764E1" w:rsidRDefault="005169BD" w:rsidP="008764E1">
            <w:pPr>
              <w:jc w:val="center"/>
            </w:pPr>
            <w:r>
              <w:t>1</w:t>
            </w:r>
            <w:r w:rsidR="00C41FF8">
              <w:t>,</w:t>
            </w:r>
            <w:r>
              <w:t>626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34B3A0D3" w14:textId="2B3E51F3" w:rsidR="008764E1" w:rsidRDefault="005169BD" w:rsidP="008764E1">
            <w:pPr>
              <w:jc w:val="center"/>
            </w:pPr>
            <w:r>
              <w:t>2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6A2D8C0D" w14:textId="7ACC210F" w:rsidR="008764E1" w:rsidRDefault="00BF0630" w:rsidP="008764E1">
            <w:pPr>
              <w:jc w:val="center"/>
            </w:pPr>
            <w:r>
              <w:t>5</w:t>
            </w:r>
          </w:p>
        </w:tc>
      </w:tr>
      <w:tr w:rsidR="008764E1" w14:paraId="6B80C2ED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178FA3F5" w14:textId="64678AE5" w:rsidR="008764E1" w:rsidRDefault="008764E1" w:rsidP="008764E1">
            <w:pPr>
              <w:jc w:val="center"/>
            </w:pPr>
            <w:r>
              <w:t>160</w:t>
            </w:r>
            <w:r w:rsidR="00BF0630">
              <w:t xml:space="preserve"> </w:t>
            </w:r>
            <w:r>
              <w:t>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7C91A479" w14:textId="4C0F8A12" w:rsidR="008764E1" w:rsidRDefault="005169BD" w:rsidP="008764E1">
            <w:pPr>
              <w:jc w:val="center"/>
            </w:pPr>
            <w:r>
              <w:t>2</w:t>
            </w:r>
            <w:r w:rsidR="00C41FF8">
              <w:t>,</w:t>
            </w:r>
            <w:r>
              <w:t>904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7A5FB82E" w14:textId="2E347B51" w:rsidR="008764E1" w:rsidRDefault="005169BD" w:rsidP="008764E1">
            <w:pPr>
              <w:jc w:val="center"/>
            </w:pPr>
            <w:r>
              <w:t>5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4529B139" w14:textId="40110C6C" w:rsidR="008764E1" w:rsidRDefault="00BF0630" w:rsidP="008764E1">
            <w:pPr>
              <w:jc w:val="center"/>
            </w:pPr>
            <w:r>
              <w:t>12</w:t>
            </w:r>
          </w:p>
        </w:tc>
      </w:tr>
      <w:tr w:rsidR="008764E1" w14:paraId="42506650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45C2FB87" w14:textId="73485545" w:rsidR="008764E1" w:rsidRDefault="008764E1" w:rsidP="008764E1">
            <w:pPr>
              <w:jc w:val="center"/>
            </w:pPr>
            <w:r>
              <w:t>320</w:t>
            </w:r>
            <w:r w:rsidR="00BF0630">
              <w:t xml:space="preserve"> </w:t>
            </w:r>
            <w:r>
              <w:t>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64384694" w14:textId="0B30AF48" w:rsidR="008764E1" w:rsidRDefault="005169BD" w:rsidP="008764E1">
            <w:pPr>
              <w:jc w:val="center"/>
            </w:pPr>
            <w:r>
              <w:t>6</w:t>
            </w:r>
            <w:r w:rsidR="00C41FF8">
              <w:t>,</w:t>
            </w:r>
            <w:r>
              <w:t>503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5DF8821E" w14:textId="6E607B52" w:rsidR="008764E1" w:rsidRPr="005E2903" w:rsidRDefault="005169BD" w:rsidP="008764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A49763" w14:textId="171F025D" w:rsidR="008764E1" w:rsidRDefault="00BF0630" w:rsidP="008764E1">
            <w:pPr>
              <w:jc w:val="center"/>
            </w:pPr>
            <w:r>
              <w:t>26</w:t>
            </w:r>
          </w:p>
        </w:tc>
      </w:tr>
      <w:tr w:rsidR="008764E1" w14:paraId="53567647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2171F17E" w14:textId="38FC2F5A" w:rsidR="008764E1" w:rsidRDefault="008764E1" w:rsidP="008764E1">
            <w:pPr>
              <w:jc w:val="center"/>
            </w:pPr>
            <w:r>
              <w:t>640</w:t>
            </w:r>
            <w:r w:rsidR="00BF0630">
              <w:t xml:space="preserve"> </w:t>
            </w:r>
            <w:r>
              <w:t>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2B4A2DDD" w14:textId="65C10F5B" w:rsidR="008764E1" w:rsidRDefault="005169BD" w:rsidP="008764E1">
            <w:pPr>
              <w:jc w:val="center"/>
            </w:pPr>
            <w:r>
              <w:t>13</w:t>
            </w:r>
            <w:r w:rsidR="00C41FF8">
              <w:t>,</w:t>
            </w:r>
            <w:r>
              <w:t>372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57CE4EE0" w14:textId="13BCE451" w:rsidR="008764E1" w:rsidRPr="005E2903" w:rsidRDefault="005169BD" w:rsidP="008764E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0B4CE2E" w14:textId="0D86B543" w:rsidR="008764E1" w:rsidRDefault="00BF0630" w:rsidP="008764E1">
            <w:pPr>
              <w:jc w:val="center"/>
            </w:pPr>
            <w:r>
              <w:t>53</w:t>
            </w:r>
          </w:p>
        </w:tc>
      </w:tr>
      <w:tr w:rsidR="008764E1" w:rsidRPr="0010569A" w14:paraId="1D0F716A" w14:textId="77777777" w:rsidTr="00BF0630">
        <w:tc>
          <w:tcPr>
            <w:tcW w:w="2123" w:type="dxa"/>
            <w:shd w:val="clear" w:color="auto" w:fill="E2EFD9" w:themeFill="accent6" w:themeFillTint="33"/>
          </w:tcPr>
          <w:p w14:paraId="37046B25" w14:textId="2F3DE51F" w:rsidR="008764E1" w:rsidRDefault="008764E1" w:rsidP="008764E1">
            <w:pPr>
              <w:jc w:val="center"/>
            </w:pPr>
            <w:r>
              <w:t>1</w:t>
            </w:r>
            <w:r w:rsidR="00BF0630">
              <w:t xml:space="preserve"> </w:t>
            </w:r>
            <w:r>
              <w:t>280</w:t>
            </w:r>
            <w:r w:rsidR="00BF0630">
              <w:t xml:space="preserve"> </w:t>
            </w:r>
            <w:r>
              <w:t>000</w:t>
            </w:r>
          </w:p>
        </w:tc>
        <w:tc>
          <w:tcPr>
            <w:tcW w:w="2123" w:type="dxa"/>
            <w:shd w:val="clear" w:color="auto" w:fill="DEEAF6" w:themeFill="accent5" w:themeFillTint="33"/>
          </w:tcPr>
          <w:p w14:paraId="3F8F2CC1" w14:textId="3A770AB9" w:rsidR="008764E1" w:rsidRDefault="005169BD" w:rsidP="008764E1">
            <w:pPr>
              <w:jc w:val="center"/>
            </w:pPr>
            <w:r>
              <w:t>28</w:t>
            </w:r>
            <w:r w:rsidR="00C41FF8">
              <w:t>,</w:t>
            </w:r>
            <w:r>
              <w:t>472</w:t>
            </w:r>
          </w:p>
        </w:tc>
        <w:tc>
          <w:tcPr>
            <w:tcW w:w="2124" w:type="dxa"/>
            <w:shd w:val="clear" w:color="auto" w:fill="FBE4D5" w:themeFill="accent2" w:themeFillTint="33"/>
          </w:tcPr>
          <w:p w14:paraId="72B4B86F" w14:textId="0F2A8D02" w:rsidR="008764E1" w:rsidRDefault="005169BD" w:rsidP="008764E1">
            <w:pPr>
              <w:jc w:val="center"/>
            </w:pPr>
            <w:r>
              <w:t>51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A146FBD" w14:textId="2603249E" w:rsidR="008764E1" w:rsidRPr="0010569A" w:rsidRDefault="00BF0630" w:rsidP="008764E1">
            <w:pPr>
              <w:jc w:val="center"/>
              <w:rPr>
                <w:u w:val="single"/>
              </w:rPr>
            </w:pPr>
            <w:r>
              <w:t>113</w:t>
            </w:r>
          </w:p>
        </w:tc>
      </w:tr>
    </w:tbl>
    <w:p w14:paraId="3C5445B2" w14:textId="2B60449B" w:rsidR="008764E1" w:rsidRDefault="008764E1"/>
    <w:p w14:paraId="2734B45E" w14:textId="32B75D64" w:rsidR="00BF0630" w:rsidRPr="001F7205" w:rsidRDefault="001F7205">
      <w:pPr>
        <w:rPr>
          <w:sz w:val="32"/>
          <w:szCs w:val="32"/>
        </w:rPr>
      </w:pPr>
      <w:r w:rsidRPr="001F7205">
        <w:rPr>
          <w:sz w:val="32"/>
          <w:szCs w:val="32"/>
        </w:rPr>
        <w:lastRenderedPageBreak/>
        <w:t>Gráficas:</w:t>
      </w:r>
    </w:p>
    <w:p w14:paraId="699E6D77" w14:textId="1AE932A6" w:rsidR="001F7205" w:rsidRDefault="00D35F43">
      <w:r>
        <w:rPr>
          <w:noProof/>
        </w:rPr>
        <w:drawing>
          <wp:inline distT="0" distB="0" distL="0" distR="0" wp14:anchorId="7F48BDA1" wp14:editId="1ED1083E">
            <wp:extent cx="5400040" cy="3283585"/>
            <wp:effectExtent l="0" t="0" r="10160" b="12065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340B2761-9078-44F1-9D3B-FB2AED4BF0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4DC70EB" w14:textId="569A4132" w:rsidR="001F7205" w:rsidRDefault="001F7205"/>
    <w:p w14:paraId="76C3F0E1" w14:textId="1A42F65F" w:rsidR="001F7205" w:rsidRDefault="00D35F43">
      <w:r>
        <w:rPr>
          <w:noProof/>
        </w:rPr>
        <w:drawing>
          <wp:inline distT="0" distB="0" distL="0" distR="0" wp14:anchorId="15F26631" wp14:editId="5B96816F">
            <wp:extent cx="5400040" cy="3283585"/>
            <wp:effectExtent l="0" t="0" r="10160" b="12065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F51C3950-5D09-42DB-A5C2-4DACBEF6E3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0B2BA87" w14:textId="51719B6F" w:rsidR="001F7205" w:rsidRDefault="001F7205"/>
    <w:p w14:paraId="0E64CE04" w14:textId="71978900" w:rsidR="001F7205" w:rsidRDefault="00D35F43">
      <w:r>
        <w:rPr>
          <w:noProof/>
        </w:rPr>
        <w:lastRenderedPageBreak/>
        <w:drawing>
          <wp:inline distT="0" distB="0" distL="0" distR="0" wp14:anchorId="24BF9D17" wp14:editId="2BF16A26">
            <wp:extent cx="5400040" cy="3283585"/>
            <wp:effectExtent l="0" t="0" r="10160" b="12065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061542ED-1456-49F7-A128-987475063B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FC44D" wp14:editId="352E71ED">
            <wp:extent cx="5400040" cy="3283585"/>
            <wp:effectExtent l="0" t="0" r="10160" b="12065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061542ED-1456-49F7-A128-987475063B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90EE176" w14:textId="42CAA12E" w:rsidR="001F7205" w:rsidRDefault="001F7205"/>
    <w:p w14:paraId="72962F09" w14:textId="352130F9" w:rsidR="001F7205" w:rsidRDefault="00D35F43">
      <w:r>
        <w:rPr>
          <w:noProof/>
        </w:rPr>
        <w:lastRenderedPageBreak/>
        <w:drawing>
          <wp:inline distT="0" distB="0" distL="0" distR="0" wp14:anchorId="55608B76" wp14:editId="2163278F">
            <wp:extent cx="5400040" cy="3283585"/>
            <wp:effectExtent l="0" t="0" r="10160" b="12065"/>
            <wp:docPr id="22" name="Gráfico 22">
              <a:extLst xmlns:a="http://schemas.openxmlformats.org/drawingml/2006/main">
                <a:ext uri="{FF2B5EF4-FFF2-40B4-BE49-F238E27FC236}">
                  <a16:creationId xmlns:a16="http://schemas.microsoft.com/office/drawing/2014/main" id="{83660CC8-8103-4923-B537-9CC4F8CE58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3AD7B2" w14:textId="77777777" w:rsidR="001F7205" w:rsidRDefault="001F7205"/>
    <w:p w14:paraId="58346E22" w14:textId="77777777" w:rsidR="001F7205" w:rsidRDefault="001F7205"/>
    <w:p w14:paraId="22943D26" w14:textId="2BFA90FB" w:rsidR="001F7205" w:rsidRDefault="001F7205"/>
    <w:p w14:paraId="4698AD2C" w14:textId="6A384F77" w:rsidR="001F7205" w:rsidRDefault="001F7205"/>
    <w:p w14:paraId="0D4D8A4F" w14:textId="72BFB8C3" w:rsidR="001F7205" w:rsidRDefault="001F7205"/>
    <w:p w14:paraId="401FF64B" w14:textId="253872FD" w:rsidR="001F7205" w:rsidRDefault="001F7205"/>
    <w:p w14:paraId="01A0224A" w14:textId="1511B75A" w:rsidR="001F7205" w:rsidRPr="001F7205" w:rsidRDefault="001F7205">
      <w:pPr>
        <w:rPr>
          <w:sz w:val="32"/>
          <w:szCs w:val="32"/>
        </w:rPr>
      </w:pPr>
      <w:r w:rsidRPr="001F7205">
        <w:rPr>
          <w:sz w:val="32"/>
          <w:szCs w:val="32"/>
        </w:rPr>
        <w:t>Comparación de algoritmos:</w:t>
      </w:r>
    </w:p>
    <w:p w14:paraId="222DFB02" w14:textId="50D05958" w:rsidR="00BF0630" w:rsidRDefault="00D35F43">
      <w:r>
        <w:rPr>
          <w:noProof/>
        </w:rPr>
        <w:drawing>
          <wp:inline distT="0" distB="0" distL="0" distR="0" wp14:anchorId="6400773C" wp14:editId="04F94C74">
            <wp:extent cx="5400040" cy="3283585"/>
            <wp:effectExtent l="0" t="0" r="10160" b="1206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481595A-99A8-48C9-A5FB-BA2018033D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52C522" w14:textId="44672CC5" w:rsidR="00BF0630" w:rsidRDefault="00D35F43">
      <w:r>
        <w:rPr>
          <w:noProof/>
        </w:rPr>
        <w:lastRenderedPageBreak/>
        <w:drawing>
          <wp:inline distT="0" distB="0" distL="0" distR="0" wp14:anchorId="452D4EBE" wp14:editId="5AF4993E">
            <wp:extent cx="5400040" cy="3168650"/>
            <wp:effectExtent l="0" t="0" r="10160" b="1270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DAE4C541-F750-4823-BBD8-02E404CC14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AE92DA4" w14:textId="0FCC60AC" w:rsidR="00BF0630" w:rsidRDefault="00D35F43">
      <w:pPr>
        <w:rPr>
          <w:u w:val="single"/>
        </w:rPr>
      </w:pPr>
      <w:r>
        <w:rPr>
          <w:noProof/>
        </w:rPr>
        <w:drawing>
          <wp:inline distT="0" distB="0" distL="0" distR="0" wp14:anchorId="2EA57277" wp14:editId="7DB7D431">
            <wp:extent cx="5400040" cy="2934335"/>
            <wp:effectExtent l="0" t="0" r="10160" b="18415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E8899955-69DE-44BB-8728-9F10182C59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B16D4E5" w14:textId="15F2333B" w:rsidR="006F6447" w:rsidRDefault="006F6447">
      <w:pPr>
        <w:rPr>
          <w:u w:val="single"/>
        </w:rPr>
      </w:pPr>
    </w:p>
    <w:p w14:paraId="07A41057" w14:textId="0B5476BD" w:rsidR="006F6447" w:rsidRPr="006F6447" w:rsidRDefault="006F6447">
      <w:pPr>
        <w:rPr>
          <w:sz w:val="32"/>
          <w:szCs w:val="32"/>
        </w:rPr>
      </w:pPr>
      <w:r w:rsidRPr="006F6447">
        <w:rPr>
          <w:sz w:val="32"/>
          <w:szCs w:val="32"/>
        </w:rPr>
        <w:t>Conclusiones:</w:t>
      </w:r>
    </w:p>
    <w:p w14:paraId="425BF31F" w14:textId="2C99D6DB" w:rsidR="006F6447" w:rsidRDefault="006F6447">
      <w:r>
        <w:t>Después de la implementación y la ejecución de todos los algoritmos, se ve claramente que la mejor eficiencia es la del algoritmo de QuickSort, seguida de los algoritmos de Inserción, Selección y Burbuja.</w:t>
      </w:r>
    </w:p>
    <w:p w14:paraId="24D4680D" w14:textId="27F72EDE" w:rsidR="00372EC6" w:rsidRDefault="00372EC6">
      <w:r>
        <w:t>Análisis algoritmo burbuja:</w:t>
      </w:r>
    </w:p>
    <w:p w14:paraId="50CDBF6F" w14:textId="7DE37BA8" w:rsidR="00372EC6" w:rsidRPr="006F6447" w:rsidRDefault="00372EC6">
      <w:r>
        <w:t>Se comprueba que claramente es un mal algoritmo, pues al ser de complejidad cuadrática en todos los casos, es verdaderamente lento. Es el algoritmo más lento de todos, pues sí o si ha de recorrer dos bucles for.</w:t>
      </w:r>
    </w:p>
    <w:sectPr w:rsidR="00372EC6" w:rsidRPr="006F6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94"/>
    <w:rsid w:val="000B7B43"/>
    <w:rsid w:val="0010569A"/>
    <w:rsid w:val="001B397F"/>
    <w:rsid w:val="001C1329"/>
    <w:rsid w:val="001D0DD7"/>
    <w:rsid w:val="001F7205"/>
    <w:rsid w:val="00300ACF"/>
    <w:rsid w:val="00372EC6"/>
    <w:rsid w:val="003B0992"/>
    <w:rsid w:val="00472067"/>
    <w:rsid w:val="005169BD"/>
    <w:rsid w:val="005E2903"/>
    <w:rsid w:val="00611A19"/>
    <w:rsid w:val="006D4394"/>
    <w:rsid w:val="006F6447"/>
    <w:rsid w:val="007218F4"/>
    <w:rsid w:val="00776C44"/>
    <w:rsid w:val="008764E1"/>
    <w:rsid w:val="009704DC"/>
    <w:rsid w:val="009C06AD"/>
    <w:rsid w:val="00A01687"/>
    <w:rsid w:val="00A64870"/>
    <w:rsid w:val="00BF0630"/>
    <w:rsid w:val="00C41FF8"/>
    <w:rsid w:val="00D35F43"/>
    <w:rsid w:val="00DA6444"/>
    <w:rsid w:val="00E3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CD21"/>
  <w15:chartTrackingRefBased/>
  <w15:docId w15:val="{CE36E493-CD39-4775-86E3-544F2D9F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6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nc\OneDrive\Documentos\Plantillas%20personalizadas%20de%20Office\Algoritmos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lanc\OneDrive\Documentos\2-curso-2-cuatri\Algoritmia\Practica\Entrega%202\Tabla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lanc\OneDrive\Documentos\2-curso-2-cuatri\Algoritmia\Practica\Entrega%202\Tabla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lanc\OneDrive\Documentos\2-curso-2-cuatri\Algoritmia\Practica\Entrega%202\Tabla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lanc\OneDrive\Documentos\2-curso-2-cuatri\Algoritmia\Practica\Entrega%202\Tabla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lanc\OneDrive\Documentos\2-curso-2-cuatri\Algoritmia\Practica\Entrega%202\Tabla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lanc\OneDrive\Documentos\2-curso-2-cuatri\Algoritmia\Practica\Entrega%202\Tablas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OneDrive\Documentos\2-curso-2-cuatri\Algoritmia\Practica\Entrega%202\Tabl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lanc\OneDrive\Documentos\2-curso-2-cuatri\Algoritmia\Practica\Entrega%202\Tabl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Burbuja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Ordenado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Hoja1!$A$3:$A$10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Hoja1!$B$3:$B$10</c:f>
              <c:numCache>
                <c:formatCode>General</c:formatCode>
                <c:ptCount val="8"/>
                <c:pt idx="0">
                  <c:v>19</c:v>
                </c:pt>
                <c:pt idx="1">
                  <c:v>69.900000000000006</c:v>
                </c:pt>
                <c:pt idx="2">
                  <c:v>278.10000000000002</c:v>
                </c:pt>
                <c:pt idx="3">
                  <c:v>1301.0999999999999</c:v>
                </c:pt>
                <c:pt idx="4">
                  <c:v>5457</c:v>
                </c:pt>
                <c:pt idx="5">
                  <c:v>21785.9</c:v>
                </c:pt>
                <c:pt idx="6">
                  <c:v>84747.1</c:v>
                </c:pt>
                <c:pt idx="7">
                  <c:v>332208.8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14-4ECD-AE19-655061D678D5}"/>
            </c:ext>
          </c:extLst>
        </c:ser>
        <c:ser>
          <c:idx val="1"/>
          <c:order val="1"/>
          <c:tx>
            <c:v>Inverso</c:v>
          </c:tx>
          <c:marker>
            <c:symbol val="none"/>
          </c:marker>
          <c:xVal>
            <c:numRef>
              <c:f>Hoja1!$A$3:$A$10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Hoja1!$C$3:$C$10</c:f>
              <c:numCache>
                <c:formatCode>General</c:formatCode>
                <c:ptCount val="8"/>
                <c:pt idx="0">
                  <c:v>66</c:v>
                </c:pt>
                <c:pt idx="1">
                  <c:v>234</c:v>
                </c:pt>
                <c:pt idx="2">
                  <c:v>1094</c:v>
                </c:pt>
                <c:pt idx="3">
                  <c:v>5017</c:v>
                </c:pt>
                <c:pt idx="4">
                  <c:v>18742</c:v>
                </c:pt>
                <c:pt idx="5">
                  <c:v>73829</c:v>
                </c:pt>
                <c:pt idx="6">
                  <c:v>290886</c:v>
                </c:pt>
                <c:pt idx="7">
                  <c:v>1157727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14-4ECD-AE19-655061D678D5}"/>
            </c:ext>
          </c:extLst>
        </c:ser>
        <c:ser>
          <c:idx val="2"/>
          <c:order val="2"/>
          <c:tx>
            <c:v>Aleatorio</c:v>
          </c:tx>
          <c:marker>
            <c:symbol val="none"/>
          </c:marker>
          <c:xVal>
            <c:numRef>
              <c:f>Hoja1!$A$3:$A$10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Hoja1!$D$3:$D$10</c:f>
              <c:numCache>
                <c:formatCode>General</c:formatCode>
                <c:ptCount val="8"/>
                <c:pt idx="0">
                  <c:v>129</c:v>
                </c:pt>
                <c:pt idx="1">
                  <c:v>527</c:v>
                </c:pt>
                <c:pt idx="2">
                  <c:v>2428</c:v>
                </c:pt>
                <c:pt idx="3">
                  <c:v>10705</c:v>
                </c:pt>
                <c:pt idx="4">
                  <c:v>47783</c:v>
                </c:pt>
                <c:pt idx="5">
                  <c:v>188943</c:v>
                </c:pt>
                <c:pt idx="6">
                  <c:v>719872</c:v>
                </c:pt>
                <c:pt idx="7">
                  <c:v>2879491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C14-4ECD-AE19-655061D678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2797872"/>
        <c:axId val="1902801616"/>
      </c:scatterChart>
      <c:valAx>
        <c:axId val="190279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spcFirstLastPara="1" vertOverflow="ellipsis" vert="wordArt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80791959772510713"/>
              <c:y val="0.913033096323524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02801616"/>
        <c:crosses val="autoZero"/>
        <c:crossBetween val="midCat"/>
      </c:valAx>
      <c:valAx>
        <c:axId val="190280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27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</a:t>
                </a:r>
                <a:r>
                  <a:rPr lang="es-ES" baseline="0"/>
                  <a:t> </a:t>
                </a:r>
                <a:r>
                  <a:rPr lang="es-ES"/>
                  <a:t>(ms)</a:t>
                </a:r>
              </a:p>
            </c:rich>
          </c:tx>
          <c:layout>
            <c:manualLayout>
              <c:xMode val="edge"/>
              <c:yMode val="edge"/>
              <c:x val="1.6021359570050065E-2"/>
              <c:y val="2.7139155850486766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02797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Inserción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Ordenado</c:v>
          </c:tx>
          <c:marker>
            <c:symbol val="none"/>
          </c:marker>
          <c:xVal>
            <c:numRef>
              <c:f>Hoja1!$A$3:$A$10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Hoja1!$B$16:$B$23</c:f>
              <c:numCache>
                <c:formatCode>General</c:formatCode>
                <c:ptCount val="8"/>
                <c:pt idx="0">
                  <c:v>3.79E-3</c:v>
                </c:pt>
                <c:pt idx="1">
                  <c:v>7.0200000000000002E-3</c:v>
                </c:pt>
                <c:pt idx="2">
                  <c:v>1.4449999999999999E-2</c:v>
                </c:pt>
                <c:pt idx="3">
                  <c:v>2.8250000000000001E-2</c:v>
                </c:pt>
                <c:pt idx="4">
                  <c:v>5.6370000000000003E-2</c:v>
                </c:pt>
                <c:pt idx="5">
                  <c:v>0.11638</c:v>
                </c:pt>
                <c:pt idx="6">
                  <c:v>0.23771999999999999</c:v>
                </c:pt>
                <c:pt idx="7">
                  <c:v>0.5917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31-437C-9174-6D25CE0335F0}"/>
            </c:ext>
          </c:extLst>
        </c:ser>
        <c:ser>
          <c:idx val="1"/>
          <c:order val="1"/>
          <c:tx>
            <c:v>Inverso</c:v>
          </c:tx>
          <c:marker>
            <c:symbol val="none"/>
          </c:marker>
          <c:xVal>
            <c:numRef>
              <c:f>Hoja1!$A$3:$A$10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Hoja1!$C$16:$C$23</c:f>
              <c:numCache>
                <c:formatCode>General</c:formatCode>
                <c:ptCount val="8"/>
                <c:pt idx="0">
                  <c:v>69</c:v>
                </c:pt>
                <c:pt idx="1">
                  <c:v>311</c:v>
                </c:pt>
                <c:pt idx="2">
                  <c:v>263</c:v>
                </c:pt>
                <c:pt idx="3">
                  <c:v>1557</c:v>
                </c:pt>
                <c:pt idx="4">
                  <c:v>5845</c:v>
                </c:pt>
                <c:pt idx="5">
                  <c:v>21907</c:v>
                </c:pt>
                <c:pt idx="6">
                  <c:v>96419</c:v>
                </c:pt>
                <c:pt idx="7">
                  <c:v>372840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531-437C-9174-6D25CE0335F0}"/>
            </c:ext>
          </c:extLst>
        </c:ser>
        <c:ser>
          <c:idx val="2"/>
          <c:order val="2"/>
          <c:tx>
            <c:v>Aleatorio</c:v>
          </c:tx>
          <c:marker>
            <c:symbol val="none"/>
          </c:marker>
          <c:xVal>
            <c:numRef>
              <c:f>Hoja1!$A$16:$A$23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Hoja1!$D$16:$D$23</c:f>
              <c:numCache>
                <c:formatCode>General</c:formatCode>
                <c:ptCount val="8"/>
                <c:pt idx="0">
                  <c:v>39</c:v>
                </c:pt>
                <c:pt idx="1">
                  <c:v>141</c:v>
                </c:pt>
                <c:pt idx="2">
                  <c:v>134</c:v>
                </c:pt>
                <c:pt idx="3">
                  <c:v>759</c:v>
                </c:pt>
                <c:pt idx="4">
                  <c:v>2733</c:v>
                </c:pt>
                <c:pt idx="5">
                  <c:v>10738</c:v>
                </c:pt>
                <c:pt idx="6">
                  <c:v>42094</c:v>
                </c:pt>
                <c:pt idx="7">
                  <c:v>175309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531-437C-9174-6D25CE0335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2797872"/>
        <c:axId val="1902801616"/>
      </c:scatterChart>
      <c:valAx>
        <c:axId val="190279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spcFirstLastPara="1" vertOverflow="ellipsis" vert="wordArt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80791959772510713"/>
              <c:y val="0.913033096323524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02801616"/>
        <c:crosses val="autoZero"/>
        <c:crossBetween val="midCat"/>
      </c:valAx>
      <c:valAx>
        <c:axId val="190280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27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</a:t>
                </a:r>
                <a:r>
                  <a:rPr lang="es-ES" baseline="0"/>
                  <a:t> </a:t>
                </a:r>
                <a:r>
                  <a:rPr lang="es-ES"/>
                  <a:t>(ms)</a:t>
                </a:r>
              </a:p>
            </c:rich>
          </c:tx>
          <c:layout>
            <c:manualLayout>
              <c:xMode val="edge"/>
              <c:yMode val="edge"/>
              <c:x val="1.6021359570050065E-2"/>
              <c:y val="2.7139155850486766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02797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Selección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Ordenado</c:v>
          </c:tx>
          <c:marker>
            <c:symbol val="none"/>
          </c:marker>
          <c:xVal>
            <c:numRef>
              <c:f>Hoja1!$A$29:$A$36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Hoja1!$B$29:$B$36</c:f>
              <c:numCache>
                <c:formatCode>General</c:formatCode>
                <c:ptCount val="8"/>
                <c:pt idx="0">
                  <c:v>11.1</c:v>
                </c:pt>
                <c:pt idx="1">
                  <c:v>48</c:v>
                </c:pt>
                <c:pt idx="2">
                  <c:v>209.9</c:v>
                </c:pt>
                <c:pt idx="3">
                  <c:v>939.4</c:v>
                </c:pt>
                <c:pt idx="4">
                  <c:v>3893</c:v>
                </c:pt>
                <c:pt idx="5">
                  <c:v>15961.3</c:v>
                </c:pt>
                <c:pt idx="6">
                  <c:v>62089.4</c:v>
                </c:pt>
                <c:pt idx="7">
                  <c:v>246494.9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D1-41D4-BCFA-833FD4BA559B}"/>
            </c:ext>
          </c:extLst>
        </c:ser>
        <c:ser>
          <c:idx val="1"/>
          <c:order val="1"/>
          <c:tx>
            <c:v>Inverso</c:v>
          </c:tx>
          <c:marker>
            <c:symbol val="none"/>
          </c:marker>
          <c:xVal>
            <c:numRef>
              <c:f>Hoja1!$A$3:$A$10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Hoja1!$C$29:$C$36</c:f>
              <c:numCache>
                <c:formatCode>General</c:formatCode>
                <c:ptCount val="8"/>
                <c:pt idx="0">
                  <c:v>44</c:v>
                </c:pt>
                <c:pt idx="1">
                  <c:v>168</c:v>
                </c:pt>
                <c:pt idx="2">
                  <c:v>674</c:v>
                </c:pt>
                <c:pt idx="3">
                  <c:v>2408</c:v>
                </c:pt>
                <c:pt idx="4">
                  <c:v>9654</c:v>
                </c:pt>
                <c:pt idx="5">
                  <c:v>37757</c:v>
                </c:pt>
                <c:pt idx="6">
                  <c:v>151491</c:v>
                </c:pt>
                <c:pt idx="7">
                  <c:v>596874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D1-41D4-BCFA-833FD4BA559B}"/>
            </c:ext>
          </c:extLst>
        </c:ser>
        <c:ser>
          <c:idx val="2"/>
          <c:order val="2"/>
          <c:tx>
            <c:v>Aleatorio</c:v>
          </c:tx>
          <c:marker>
            <c:symbol val="none"/>
          </c:marker>
          <c:xVal>
            <c:numRef>
              <c:f>Hoja1!$A$16:$A$23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Hoja1!$D$29:$D$36</c:f>
              <c:numCache>
                <c:formatCode>General</c:formatCode>
                <c:ptCount val="8"/>
                <c:pt idx="0">
                  <c:v>59</c:v>
                </c:pt>
                <c:pt idx="1">
                  <c:v>177</c:v>
                </c:pt>
                <c:pt idx="2">
                  <c:v>481</c:v>
                </c:pt>
                <c:pt idx="3">
                  <c:v>2497</c:v>
                </c:pt>
                <c:pt idx="4">
                  <c:v>9871</c:v>
                </c:pt>
                <c:pt idx="5">
                  <c:v>39901</c:v>
                </c:pt>
                <c:pt idx="6">
                  <c:v>151491</c:v>
                </c:pt>
                <c:pt idx="7">
                  <c:v>627239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2D1-41D4-BCFA-833FD4BA55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2797872"/>
        <c:axId val="1902801616"/>
      </c:scatterChart>
      <c:valAx>
        <c:axId val="190279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spcFirstLastPara="1" vertOverflow="ellipsis" vert="wordArt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80791959772510713"/>
              <c:y val="0.913033096323524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02801616"/>
        <c:crosses val="autoZero"/>
        <c:crossBetween val="midCat"/>
      </c:valAx>
      <c:valAx>
        <c:axId val="190280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27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</a:t>
                </a:r>
                <a:r>
                  <a:rPr lang="es-ES" baseline="0"/>
                  <a:t> </a:t>
                </a:r>
                <a:r>
                  <a:rPr lang="es-ES"/>
                  <a:t>(ms)</a:t>
                </a:r>
              </a:p>
            </c:rich>
          </c:tx>
          <c:layout>
            <c:manualLayout>
              <c:xMode val="edge"/>
              <c:yMode val="edge"/>
              <c:x val="1.6021359570050065E-2"/>
              <c:y val="2.7139155850486766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02797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Selección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Ordenado</c:v>
          </c:tx>
          <c:marker>
            <c:symbol val="none"/>
          </c:marker>
          <c:xVal>
            <c:numRef>
              <c:f>Hoja1!$A$29:$A$36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Hoja1!$B$29:$B$36</c:f>
              <c:numCache>
                <c:formatCode>General</c:formatCode>
                <c:ptCount val="8"/>
                <c:pt idx="0">
                  <c:v>11.1</c:v>
                </c:pt>
                <c:pt idx="1">
                  <c:v>48</c:v>
                </c:pt>
                <c:pt idx="2">
                  <c:v>209.9</c:v>
                </c:pt>
                <c:pt idx="3">
                  <c:v>939.4</c:v>
                </c:pt>
                <c:pt idx="4">
                  <c:v>3893</c:v>
                </c:pt>
                <c:pt idx="5">
                  <c:v>15961.3</c:v>
                </c:pt>
                <c:pt idx="6">
                  <c:v>62089.4</c:v>
                </c:pt>
                <c:pt idx="7">
                  <c:v>246494.9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5B-46FF-A144-FF37A41FADB9}"/>
            </c:ext>
          </c:extLst>
        </c:ser>
        <c:ser>
          <c:idx val="1"/>
          <c:order val="1"/>
          <c:tx>
            <c:v>Inverso</c:v>
          </c:tx>
          <c:marker>
            <c:symbol val="none"/>
          </c:marker>
          <c:xVal>
            <c:numRef>
              <c:f>Hoja1!$A$3:$A$10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Hoja1!$C$29:$C$36</c:f>
              <c:numCache>
                <c:formatCode>General</c:formatCode>
                <c:ptCount val="8"/>
                <c:pt idx="0">
                  <c:v>44</c:v>
                </c:pt>
                <c:pt idx="1">
                  <c:v>168</c:v>
                </c:pt>
                <c:pt idx="2">
                  <c:v>674</c:v>
                </c:pt>
                <c:pt idx="3">
                  <c:v>2408</c:v>
                </c:pt>
                <c:pt idx="4">
                  <c:v>9654</c:v>
                </c:pt>
                <c:pt idx="5">
                  <c:v>37757</c:v>
                </c:pt>
                <c:pt idx="6">
                  <c:v>151491</c:v>
                </c:pt>
                <c:pt idx="7">
                  <c:v>596874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D5B-46FF-A144-FF37A41FADB9}"/>
            </c:ext>
          </c:extLst>
        </c:ser>
        <c:ser>
          <c:idx val="2"/>
          <c:order val="2"/>
          <c:tx>
            <c:v>Aleatorio</c:v>
          </c:tx>
          <c:marker>
            <c:symbol val="none"/>
          </c:marker>
          <c:xVal>
            <c:numRef>
              <c:f>Hoja1!$A$16:$A$23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Hoja1!$D$29:$D$36</c:f>
              <c:numCache>
                <c:formatCode>General</c:formatCode>
                <c:ptCount val="8"/>
                <c:pt idx="0">
                  <c:v>59</c:v>
                </c:pt>
                <c:pt idx="1">
                  <c:v>177</c:v>
                </c:pt>
                <c:pt idx="2">
                  <c:v>481</c:v>
                </c:pt>
                <c:pt idx="3">
                  <c:v>2497</c:v>
                </c:pt>
                <c:pt idx="4">
                  <c:v>9871</c:v>
                </c:pt>
                <c:pt idx="5">
                  <c:v>39901</c:v>
                </c:pt>
                <c:pt idx="6">
                  <c:v>151491</c:v>
                </c:pt>
                <c:pt idx="7">
                  <c:v>627239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D5B-46FF-A144-FF37A41FAD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2797872"/>
        <c:axId val="1902801616"/>
      </c:scatterChart>
      <c:valAx>
        <c:axId val="190279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spcFirstLastPara="1" vertOverflow="ellipsis" vert="wordArt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80791959772510713"/>
              <c:y val="0.913033096323524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02801616"/>
        <c:crosses val="autoZero"/>
        <c:crossBetween val="midCat"/>
      </c:valAx>
      <c:valAx>
        <c:axId val="190280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27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</a:t>
                </a:r>
                <a:r>
                  <a:rPr lang="es-ES" baseline="0"/>
                  <a:t> </a:t>
                </a:r>
                <a:r>
                  <a:rPr lang="es-ES"/>
                  <a:t>(ms)</a:t>
                </a:r>
              </a:p>
            </c:rich>
          </c:tx>
          <c:layout>
            <c:manualLayout>
              <c:xMode val="edge"/>
              <c:yMode val="edge"/>
              <c:x val="1.6021359570050065E-2"/>
              <c:y val="2.7139155850486766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02797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QuickSort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Ordenado</c:v>
          </c:tx>
          <c:marker>
            <c:symbol val="none"/>
          </c:marker>
          <c:xVal>
            <c:numRef>
              <c:f>Hoja1!$A$29:$A$36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Hoja1!$B$41:$B$48</c:f>
              <c:numCache>
                <c:formatCode>General</c:formatCode>
                <c:ptCount val="8"/>
                <c:pt idx="0">
                  <c:v>0.14399999999999999</c:v>
                </c:pt>
                <c:pt idx="1">
                  <c:v>0.29299999999999998</c:v>
                </c:pt>
                <c:pt idx="2">
                  <c:v>0.626</c:v>
                </c:pt>
                <c:pt idx="3">
                  <c:v>1.6259999999999999</c:v>
                </c:pt>
                <c:pt idx="4">
                  <c:v>2.9039999999999999</c:v>
                </c:pt>
                <c:pt idx="5">
                  <c:v>6.5030000000000001</c:v>
                </c:pt>
                <c:pt idx="6">
                  <c:v>13.372</c:v>
                </c:pt>
                <c:pt idx="7">
                  <c:v>28.472000000000001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B9-4A3C-9105-80A4BC3F7959}"/>
            </c:ext>
          </c:extLst>
        </c:ser>
        <c:ser>
          <c:idx val="1"/>
          <c:order val="1"/>
          <c:tx>
            <c:v>Inverso</c:v>
          </c:tx>
          <c:marker>
            <c:symbol val="none"/>
          </c:marker>
          <c:xVal>
            <c:numRef>
              <c:f>Hoja1!$A$3:$A$10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Hoja1!$C$41:$C$48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8</c:v>
                </c:pt>
                <c:pt idx="5">
                  <c:v>11</c:v>
                </c:pt>
                <c:pt idx="6">
                  <c:v>22</c:v>
                </c:pt>
                <c:pt idx="7">
                  <c:v>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6B9-4A3C-9105-80A4BC3F7959}"/>
            </c:ext>
          </c:extLst>
        </c:ser>
        <c:ser>
          <c:idx val="2"/>
          <c:order val="2"/>
          <c:tx>
            <c:v>Aleatorio</c:v>
          </c:tx>
          <c:marker>
            <c:symbol val="none"/>
          </c:marker>
          <c:xVal>
            <c:numRef>
              <c:f>Hoja1!$A$16:$A$23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Hoja1!$D$41:$D$48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6</c:v>
                </c:pt>
                <c:pt idx="4">
                  <c:v>13</c:v>
                </c:pt>
                <c:pt idx="5">
                  <c:v>27</c:v>
                </c:pt>
                <c:pt idx="6">
                  <c:v>56</c:v>
                </c:pt>
                <c:pt idx="7">
                  <c:v>115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6B9-4A3C-9105-80A4BC3F79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2797872"/>
        <c:axId val="1902801616"/>
      </c:scatterChart>
      <c:valAx>
        <c:axId val="190279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spcFirstLastPara="1" vertOverflow="ellipsis" vert="wordArt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80791959772510713"/>
              <c:y val="0.913033096323524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02801616"/>
        <c:crosses val="autoZero"/>
        <c:crossBetween val="midCat"/>
      </c:valAx>
      <c:valAx>
        <c:axId val="190280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27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</a:t>
                </a:r>
                <a:r>
                  <a:rPr lang="es-ES" baseline="0"/>
                  <a:t> </a:t>
                </a:r>
                <a:r>
                  <a:rPr lang="es-ES"/>
                  <a:t>(ms)</a:t>
                </a:r>
              </a:p>
            </c:rich>
          </c:tx>
          <c:layout>
            <c:manualLayout>
              <c:xMode val="edge"/>
              <c:yMode val="edge"/>
              <c:x val="1.6021359570050065E-2"/>
              <c:y val="2.7139155850486766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02797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</a:t>
            </a:r>
            <a:r>
              <a:rPr lang="es-ES" baseline="0"/>
              <a:t> vector ordenado</a:t>
            </a:r>
            <a:endParaRPr lang="es-E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Ordenado-burbuja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Hoja1!$A$3:$A$10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Hoja1!$B$3:$B$10</c:f>
              <c:numCache>
                <c:formatCode>General</c:formatCode>
                <c:ptCount val="8"/>
                <c:pt idx="0">
                  <c:v>19</c:v>
                </c:pt>
                <c:pt idx="1">
                  <c:v>69.900000000000006</c:v>
                </c:pt>
                <c:pt idx="2">
                  <c:v>278.10000000000002</c:v>
                </c:pt>
                <c:pt idx="3">
                  <c:v>1301.0999999999999</c:v>
                </c:pt>
                <c:pt idx="4">
                  <c:v>5457</c:v>
                </c:pt>
                <c:pt idx="5">
                  <c:v>21785.9</c:v>
                </c:pt>
                <c:pt idx="6">
                  <c:v>84747.1</c:v>
                </c:pt>
                <c:pt idx="7">
                  <c:v>332208.8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F9-4C5E-B79B-3E581C310FE1}"/>
            </c:ext>
          </c:extLst>
        </c:ser>
        <c:ser>
          <c:idx val="1"/>
          <c:order val="1"/>
          <c:tx>
            <c:v>Ordenado-Inserción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Hoja1!$A$16:$A$23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Hoja1!$B$16:$B$23</c:f>
              <c:numCache>
                <c:formatCode>General</c:formatCode>
                <c:ptCount val="8"/>
                <c:pt idx="0">
                  <c:v>3.79E-3</c:v>
                </c:pt>
                <c:pt idx="1">
                  <c:v>7.0200000000000002E-3</c:v>
                </c:pt>
                <c:pt idx="2">
                  <c:v>1.4449999999999999E-2</c:v>
                </c:pt>
                <c:pt idx="3">
                  <c:v>2.8250000000000001E-2</c:v>
                </c:pt>
                <c:pt idx="4">
                  <c:v>5.6370000000000003E-2</c:v>
                </c:pt>
                <c:pt idx="5">
                  <c:v>0.11638</c:v>
                </c:pt>
                <c:pt idx="6">
                  <c:v>0.23771999999999999</c:v>
                </c:pt>
                <c:pt idx="7">
                  <c:v>0.5917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F9-4C5E-B79B-3E581C310FE1}"/>
            </c:ext>
          </c:extLst>
        </c:ser>
        <c:ser>
          <c:idx val="2"/>
          <c:order val="2"/>
          <c:tx>
            <c:v>Ordenado-Selección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Hoja1!$A$29:$A$36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Hoja1!$B$29:$B$36</c:f>
              <c:numCache>
                <c:formatCode>General</c:formatCode>
                <c:ptCount val="8"/>
                <c:pt idx="0">
                  <c:v>11.1</c:v>
                </c:pt>
                <c:pt idx="1">
                  <c:v>48</c:v>
                </c:pt>
                <c:pt idx="2">
                  <c:v>209.9</c:v>
                </c:pt>
                <c:pt idx="3">
                  <c:v>939.4</c:v>
                </c:pt>
                <c:pt idx="4">
                  <c:v>3893</c:v>
                </c:pt>
                <c:pt idx="5">
                  <c:v>15961.3</c:v>
                </c:pt>
                <c:pt idx="6">
                  <c:v>62089.4</c:v>
                </c:pt>
                <c:pt idx="7">
                  <c:v>246494.9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BF9-4C5E-B79B-3E581C310FE1}"/>
            </c:ext>
          </c:extLst>
        </c:ser>
        <c:ser>
          <c:idx val="3"/>
          <c:order val="3"/>
          <c:tx>
            <c:v>Ordenado-QuickSort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Hoja1!$A$41:$A$48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Hoja1!$B$41:$B$48</c:f>
              <c:numCache>
                <c:formatCode>General</c:formatCode>
                <c:ptCount val="8"/>
                <c:pt idx="0">
                  <c:v>0.14399999999999999</c:v>
                </c:pt>
                <c:pt idx="1">
                  <c:v>0.29299999999999998</c:v>
                </c:pt>
                <c:pt idx="2">
                  <c:v>0.626</c:v>
                </c:pt>
                <c:pt idx="3">
                  <c:v>1.6259999999999999</c:v>
                </c:pt>
                <c:pt idx="4">
                  <c:v>2.9039999999999999</c:v>
                </c:pt>
                <c:pt idx="5">
                  <c:v>6.5030000000000001</c:v>
                </c:pt>
                <c:pt idx="6">
                  <c:v>13.372</c:v>
                </c:pt>
                <c:pt idx="7">
                  <c:v>28.472000000000001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BF9-4C5E-B79B-3E581C310F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2797872"/>
        <c:axId val="1902801616"/>
      </c:scatterChart>
      <c:valAx>
        <c:axId val="1902797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spcFirstLastPara="1" vertOverflow="ellipsis" vert="wordArt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74917461263492358"/>
              <c:y val="0.913033096323524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02801616"/>
        <c:crosses val="autoZero"/>
        <c:crossBetween val="midCat"/>
      </c:valAx>
      <c:valAx>
        <c:axId val="190280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27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</a:t>
                </a:r>
                <a:r>
                  <a:rPr lang="es-ES" baseline="0"/>
                  <a:t> </a:t>
                </a:r>
                <a:r>
                  <a:rPr lang="es-ES"/>
                  <a:t>(ms)</a:t>
                </a:r>
              </a:p>
            </c:rich>
          </c:tx>
          <c:layout>
            <c:manualLayout>
              <c:xMode val="edge"/>
              <c:yMode val="edge"/>
              <c:x val="1.6021359570050065E-2"/>
              <c:y val="2.7139155850486766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02797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vector</a:t>
            </a:r>
            <a:r>
              <a:rPr lang="es-ES" baseline="0"/>
              <a:t> inversamente ordenado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Inverso-burbuja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Hoja1!$A$3:$A$10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Hoja1!$C$3:$C$10</c:f>
              <c:numCache>
                <c:formatCode>General</c:formatCode>
                <c:ptCount val="8"/>
                <c:pt idx="0">
                  <c:v>66</c:v>
                </c:pt>
                <c:pt idx="1">
                  <c:v>234</c:v>
                </c:pt>
                <c:pt idx="2">
                  <c:v>1094</c:v>
                </c:pt>
                <c:pt idx="3">
                  <c:v>5017</c:v>
                </c:pt>
                <c:pt idx="4">
                  <c:v>18742</c:v>
                </c:pt>
                <c:pt idx="5">
                  <c:v>73829</c:v>
                </c:pt>
                <c:pt idx="6">
                  <c:v>290886</c:v>
                </c:pt>
                <c:pt idx="7">
                  <c:v>1157727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57E-48F2-B4E5-F16D325C90B7}"/>
            </c:ext>
          </c:extLst>
        </c:ser>
        <c:ser>
          <c:idx val="1"/>
          <c:order val="1"/>
          <c:tx>
            <c:v>Inverso-Inserción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Hoja1!$A$16:$A$23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Hoja1!$C$16:$C$23</c:f>
              <c:numCache>
                <c:formatCode>General</c:formatCode>
                <c:ptCount val="8"/>
                <c:pt idx="0">
                  <c:v>69</c:v>
                </c:pt>
                <c:pt idx="1">
                  <c:v>311</c:v>
                </c:pt>
                <c:pt idx="2">
                  <c:v>263</c:v>
                </c:pt>
                <c:pt idx="3">
                  <c:v>1557</c:v>
                </c:pt>
                <c:pt idx="4">
                  <c:v>5845</c:v>
                </c:pt>
                <c:pt idx="5">
                  <c:v>21907</c:v>
                </c:pt>
                <c:pt idx="6">
                  <c:v>96419</c:v>
                </c:pt>
                <c:pt idx="7">
                  <c:v>372840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57E-48F2-B4E5-F16D325C90B7}"/>
            </c:ext>
          </c:extLst>
        </c:ser>
        <c:ser>
          <c:idx val="2"/>
          <c:order val="2"/>
          <c:tx>
            <c:v>Inverso-Selección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Hoja1!$A$29:$A$36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Hoja1!$C$29:$C$36</c:f>
              <c:numCache>
                <c:formatCode>General</c:formatCode>
                <c:ptCount val="8"/>
                <c:pt idx="0">
                  <c:v>44</c:v>
                </c:pt>
                <c:pt idx="1">
                  <c:v>168</c:v>
                </c:pt>
                <c:pt idx="2">
                  <c:v>674</c:v>
                </c:pt>
                <c:pt idx="3">
                  <c:v>2408</c:v>
                </c:pt>
                <c:pt idx="4">
                  <c:v>9654</c:v>
                </c:pt>
                <c:pt idx="5">
                  <c:v>37757</c:v>
                </c:pt>
                <c:pt idx="6">
                  <c:v>151491</c:v>
                </c:pt>
                <c:pt idx="7">
                  <c:v>596874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57E-48F2-B4E5-F16D325C90B7}"/>
            </c:ext>
          </c:extLst>
        </c:ser>
        <c:ser>
          <c:idx val="3"/>
          <c:order val="3"/>
          <c:tx>
            <c:v>Inverso-QuickSort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Hoja1!$A$41:$A$48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Hoja1!$C$41:$C$48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1</c:v>
                </c:pt>
                <c:pt idx="3">
                  <c:v>2</c:v>
                </c:pt>
                <c:pt idx="4">
                  <c:v>8</c:v>
                </c:pt>
                <c:pt idx="5">
                  <c:v>11</c:v>
                </c:pt>
                <c:pt idx="6">
                  <c:v>22</c:v>
                </c:pt>
                <c:pt idx="7">
                  <c:v>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57E-48F2-B4E5-F16D325C90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872"/>
        <c:axId val="44640"/>
      </c:scatterChart>
      <c:valAx>
        <c:axId val="55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77923222513398127"/>
              <c:y val="0.926232269818400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640"/>
        <c:crosses val="autoZero"/>
        <c:crossBetween val="midCat"/>
      </c:valAx>
      <c:valAx>
        <c:axId val="4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27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 (ms)</a:t>
                </a:r>
              </a:p>
            </c:rich>
          </c:tx>
          <c:layout>
            <c:manualLayout>
              <c:xMode val="edge"/>
              <c:yMode val="edge"/>
              <c:x val="1.5841583060621566E-2"/>
              <c:y val="5.44254302901620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27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Comparación vector aleatorio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Aleatorio-burbuja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Hoja1!$A$3:$A$10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Hoja1!$D$3:$D$10</c:f>
              <c:numCache>
                <c:formatCode>General</c:formatCode>
                <c:ptCount val="8"/>
                <c:pt idx="0">
                  <c:v>129</c:v>
                </c:pt>
                <c:pt idx="1">
                  <c:v>527</c:v>
                </c:pt>
                <c:pt idx="2">
                  <c:v>2428</c:v>
                </c:pt>
                <c:pt idx="3">
                  <c:v>10705</c:v>
                </c:pt>
                <c:pt idx="4">
                  <c:v>47783</c:v>
                </c:pt>
                <c:pt idx="5">
                  <c:v>188943</c:v>
                </c:pt>
                <c:pt idx="6">
                  <c:v>719872</c:v>
                </c:pt>
                <c:pt idx="7">
                  <c:v>2879491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EEE-4684-89C1-7D3C5AF1543B}"/>
            </c:ext>
          </c:extLst>
        </c:ser>
        <c:ser>
          <c:idx val="1"/>
          <c:order val="1"/>
          <c:tx>
            <c:v>Aleatorio-Inserción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Hoja1!$A$16:$A$23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Hoja1!$D$16:$D$23</c:f>
              <c:numCache>
                <c:formatCode>General</c:formatCode>
                <c:ptCount val="8"/>
                <c:pt idx="0">
                  <c:v>39</c:v>
                </c:pt>
                <c:pt idx="1">
                  <c:v>141</c:v>
                </c:pt>
                <c:pt idx="2">
                  <c:v>134</c:v>
                </c:pt>
                <c:pt idx="3">
                  <c:v>759</c:v>
                </c:pt>
                <c:pt idx="4">
                  <c:v>2733</c:v>
                </c:pt>
                <c:pt idx="5">
                  <c:v>10738</c:v>
                </c:pt>
                <c:pt idx="6">
                  <c:v>42094</c:v>
                </c:pt>
                <c:pt idx="7">
                  <c:v>175309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EEE-4684-89C1-7D3C5AF1543B}"/>
            </c:ext>
          </c:extLst>
        </c:ser>
        <c:ser>
          <c:idx val="2"/>
          <c:order val="2"/>
          <c:tx>
            <c:v>Aleatorio-Selección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Hoja1!$A$29:$A$36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Hoja1!$D$29:$D$36</c:f>
              <c:numCache>
                <c:formatCode>General</c:formatCode>
                <c:ptCount val="8"/>
                <c:pt idx="0">
                  <c:v>59</c:v>
                </c:pt>
                <c:pt idx="1">
                  <c:v>177</c:v>
                </c:pt>
                <c:pt idx="2">
                  <c:v>481</c:v>
                </c:pt>
                <c:pt idx="3">
                  <c:v>2497</c:v>
                </c:pt>
                <c:pt idx="4">
                  <c:v>9871</c:v>
                </c:pt>
                <c:pt idx="5">
                  <c:v>39901</c:v>
                </c:pt>
                <c:pt idx="6">
                  <c:v>151491</c:v>
                </c:pt>
                <c:pt idx="7">
                  <c:v>627239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EEE-4684-89C1-7D3C5AF1543B}"/>
            </c:ext>
          </c:extLst>
        </c:ser>
        <c:ser>
          <c:idx val="3"/>
          <c:order val="3"/>
          <c:tx>
            <c:v>Aleatorio-QuickSort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Hoja1!$A$41:$A$48</c:f>
              <c:numCache>
                <c:formatCode>General</c:formatCode>
                <c:ptCount val="8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  <c:pt idx="4">
                  <c:v>160000</c:v>
                </c:pt>
                <c:pt idx="5">
                  <c:v>320000</c:v>
                </c:pt>
                <c:pt idx="6">
                  <c:v>640000</c:v>
                </c:pt>
                <c:pt idx="7">
                  <c:v>1280000</c:v>
                </c:pt>
              </c:numCache>
            </c:numRef>
          </c:xVal>
          <c:yVal>
            <c:numRef>
              <c:f>Hoja1!$D$41:$D$48</c:f>
              <c:numCache>
                <c:formatCode>General</c:formatCode>
                <c:ptCount val="8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6</c:v>
                </c:pt>
                <c:pt idx="4">
                  <c:v>13</c:v>
                </c:pt>
                <c:pt idx="5">
                  <c:v>27</c:v>
                </c:pt>
                <c:pt idx="6">
                  <c:v>56</c:v>
                </c:pt>
                <c:pt idx="7">
                  <c:v>115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EEE-4684-89C1-7D3C5AF154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40384"/>
        <c:axId val="15419168"/>
      </c:scatterChart>
      <c:valAx>
        <c:axId val="15440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layout>
            <c:manualLayout>
              <c:xMode val="edge"/>
              <c:yMode val="edge"/>
              <c:x val="0.77331878890157124"/>
              <c:y val="0.91425755093859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419168"/>
        <c:crosses val="autoZero"/>
        <c:crossBetween val="midCat"/>
      </c:valAx>
      <c:valAx>
        <c:axId val="1541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27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 (ms)</a:t>
                </a:r>
              </a:p>
            </c:rich>
          </c:tx>
          <c:layout>
            <c:manualLayout>
              <c:xMode val="edge"/>
              <c:yMode val="edge"/>
              <c:x val="1.7695198944195752E-2"/>
              <c:y val="6.415818055061037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27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440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Algoritmos.dotx</Template>
  <TotalTime>292</TotalTime>
  <Pages>5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6</cp:revision>
  <dcterms:created xsi:type="dcterms:W3CDTF">2022-02-27T15:06:00Z</dcterms:created>
  <dcterms:modified xsi:type="dcterms:W3CDTF">2022-02-27T21:51:00Z</dcterms:modified>
</cp:coreProperties>
</file>